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61" w:rsidRPr="00583EAA" w:rsidRDefault="00583EAA">
      <w:pPr>
        <w:pStyle w:val="Title"/>
        <w:jc w:val="right"/>
        <w:rPr>
          <w:lang w:val="hr-BA"/>
        </w:rPr>
      </w:pPr>
      <w:r>
        <w:t>PLAVA KNJI</w:t>
      </w:r>
      <w:r>
        <w:rPr>
          <w:lang w:val="hr-BA"/>
        </w:rPr>
        <w:t>ŽNICA</w:t>
      </w:r>
    </w:p>
    <w:p w:rsidR="00E47123" w:rsidRPr="00CD5212" w:rsidRDefault="00165CA5">
      <w:pPr>
        <w:pStyle w:val="Title"/>
        <w:jc w:val="right"/>
        <w:rPr>
          <w:lang w:val="hr-HR"/>
        </w:rPr>
      </w:pPr>
      <w:r w:rsidRPr="00CD5212">
        <w:rPr>
          <w:lang w:val="hr-HR"/>
        </w:rPr>
        <w:t>Inicijalna arhitektura sustava</w:t>
      </w:r>
    </w:p>
    <w:p w:rsidR="00E47123" w:rsidRPr="00CD5212" w:rsidRDefault="00165CA5">
      <w:pPr>
        <w:pStyle w:val="Title"/>
        <w:jc w:val="right"/>
        <w:rPr>
          <w:sz w:val="28"/>
          <w:lang w:val="hr-HR"/>
        </w:rPr>
      </w:pPr>
      <w:r w:rsidRPr="00CD5212">
        <w:rPr>
          <w:sz w:val="28"/>
          <w:lang w:val="hr-HR"/>
        </w:rPr>
        <w:t>Verzija</w:t>
      </w:r>
      <w:r w:rsidR="00EB6C40" w:rsidRPr="00CD5212">
        <w:rPr>
          <w:sz w:val="28"/>
          <w:lang w:val="hr-HR"/>
        </w:rPr>
        <w:t xml:space="preserve"> &lt;1.0&gt;</w:t>
      </w:r>
    </w:p>
    <w:p w:rsidR="00E47123" w:rsidRPr="00CD5212" w:rsidRDefault="00E47123">
      <w:pPr>
        <w:pStyle w:val="InfoBlue"/>
        <w:rPr>
          <w:lang w:val="hr-HR"/>
        </w:rPr>
      </w:pPr>
    </w:p>
    <w:p w:rsidR="00E47123" w:rsidRPr="00CD5212" w:rsidRDefault="00E47123" w:rsidP="005A74C2">
      <w:pPr>
        <w:pStyle w:val="Title"/>
        <w:jc w:val="left"/>
        <w:rPr>
          <w:sz w:val="28"/>
          <w:lang w:val="hr-HR"/>
        </w:rPr>
      </w:pPr>
    </w:p>
    <w:p w:rsidR="00E47123" w:rsidRPr="00CD5212" w:rsidRDefault="00E47123">
      <w:pPr>
        <w:rPr>
          <w:lang w:val="hr-HR"/>
        </w:rPr>
        <w:sectPr w:rsidR="00E47123" w:rsidRPr="00CD521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7123" w:rsidRPr="00CD5212" w:rsidRDefault="005A74C2">
      <w:pPr>
        <w:pStyle w:val="Title"/>
        <w:rPr>
          <w:lang w:val="hr-HR"/>
        </w:rPr>
      </w:pPr>
      <w:r w:rsidRPr="00CD5212">
        <w:rPr>
          <w:lang w:val="hr-HR"/>
        </w:rPr>
        <w:lastRenderedPageBreak/>
        <w:t>Povjest razvoja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7123" w:rsidRPr="00CD5212">
        <w:tc>
          <w:tcPr>
            <w:tcW w:w="2304" w:type="dxa"/>
          </w:tcPr>
          <w:p w:rsidR="00E47123" w:rsidRPr="00CD5212" w:rsidRDefault="00EB6C40">
            <w:pPr>
              <w:pStyle w:val="Tabletext"/>
              <w:jc w:val="center"/>
              <w:rPr>
                <w:b/>
                <w:lang w:val="hr-HR"/>
              </w:rPr>
            </w:pPr>
            <w:r w:rsidRPr="00CD5212">
              <w:rPr>
                <w:b/>
                <w:lang w:val="hr-HR"/>
              </w:rPr>
              <w:t>Date</w:t>
            </w:r>
          </w:p>
        </w:tc>
        <w:tc>
          <w:tcPr>
            <w:tcW w:w="1152" w:type="dxa"/>
          </w:tcPr>
          <w:p w:rsidR="00E47123" w:rsidRPr="00CD5212" w:rsidRDefault="00EB6C40">
            <w:pPr>
              <w:pStyle w:val="Tabletext"/>
              <w:jc w:val="center"/>
              <w:rPr>
                <w:b/>
                <w:lang w:val="hr-HR"/>
              </w:rPr>
            </w:pPr>
            <w:r w:rsidRPr="00CD5212">
              <w:rPr>
                <w:b/>
                <w:lang w:val="hr-HR"/>
              </w:rPr>
              <w:t>Version</w:t>
            </w:r>
          </w:p>
        </w:tc>
        <w:tc>
          <w:tcPr>
            <w:tcW w:w="3744" w:type="dxa"/>
          </w:tcPr>
          <w:p w:rsidR="00E47123" w:rsidRPr="00CD5212" w:rsidRDefault="00EB6C40">
            <w:pPr>
              <w:pStyle w:val="Tabletext"/>
              <w:jc w:val="center"/>
              <w:rPr>
                <w:b/>
                <w:lang w:val="hr-HR"/>
              </w:rPr>
            </w:pPr>
            <w:r w:rsidRPr="00CD5212">
              <w:rPr>
                <w:b/>
                <w:lang w:val="hr-HR"/>
              </w:rPr>
              <w:t>Description</w:t>
            </w:r>
          </w:p>
        </w:tc>
        <w:tc>
          <w:tcPr>
            <w:tcW w:w="2304" w:type="dxa"/>
          </w:tcPr>
          <w:p w:rsidR="00E47123" w:rsidRPr="00CD5212" w:rsidRDefault="00EB6C40">
            <w:pPr>
              <w:pStyle w:val="Tabletext"/>
              <w:jc w:val="center"/>
              <w:rPr>
                <w:b/>
                <w:lang w:val="hr-HR"/>
              </w:rPr>
            </w:pPr>
            <w:r w:rsidRPr="00CD5212">
              <w:rPr>
                <w:b/>
                <w:lang w:val="hr-HR"/>
              </w:rPr>
              <w:t>Author</w:t>
            </w:r>
          </w:p>
        </w:tc>
      </w:tr>
      <w:tr w:rsidR="00E47123" w:rsidRPr="00CD5212">
        <w:tc>
          <w:tcPr>
            <w:tcW w:w="2304" w:type="dxa"/>
          </w:tcPr>
          <w:p w:rsidR="00E47123" w:rsidRPr="00CD5212" w:rsidRDefault="00EB6C40" w:rsidP="00583EAA">
            <w:pPr>
              <w:pStyle w:val="Tabletext"/>
              <w:rPr>
                <w:lang w:val="hr-HR"/>
              </w:rPr>
            </w:pPr>
            <w:r w:rsidRPr="00CD5212">
              <w:rPr>
                <w:lang w:val="hr-HR"/>
              </w:rPr>
              <w:t>&lt;</w:t>
            </w:r>
            <w:r w:rsidR="00583EAA">
              <w:rPr>
                <w:lang w:val="hr-HR"/>
              </w:rPr>
              <w:t>26</w:t>
            </w:r>
            <w:r w:rsidRPr="00CD5212">
              <w:rPr>
                <w:lang w:val="hr-HR"/>
              </w:rPr>
              <w:t>/</w:t>
            </w:r>
            <w:r w:rsidR="00583EAA">
              <w:rPr>
                <w:lang w:val="hr-HR"/>
              </w:rPr>
              <w:t>07</w:t>
            </w:r>
            <w:r w:rsidRPr="00CD5212">
              <w:rPr>
                <w:lang w:val="hr-HR"/>
              </w:rPr>
              <w:t>/</w:t>
            </w:r>
            <w:r w:rsidR="00790161">
              <w:rPr>
                <w:lang w:val="hr-HR"/>
              </w:rPr>
              <w:t>2019</w:t>
            </w:r>
            <w:r w:rsidRPr="00CD5212">
              <w:rPr>
                <w:lang w:val="hr-HR"/>
              </w:rPr>
              <w:t>&gt;</w:t>
            </w:r>
          </w:p>
        </w:tc>
        <w:tc>
          <w:tcPr>
            <w:tcW w:w="1152" w:type="dxa"/>
          </w:tcPr>
          <w:p w:rsidR="00E47123" w:rsidRPr="00CD5212" w:rsidRDefault="00EB6C40" w:rsidP="005A74C2">
            <w:pPr>
              <w:pStyle w:val="Tabletext"/>
              <w:rPr>
                <w:lang w:val="hr-HR"/>
              </w:rPr>
            </w:pPr>
            <w:r w:rsidRPr="00CD5212">
              <w:rPr>
                <w:lang w:val="hr-HR"/>
              </w:rPr>
              <w:t>&lt;</w:t>
            </w:r>
            <w:r w:rsidR="005A74C2" w:rsidRPr="00CD5212">
              <w:rPr>
                <w:lang w:val="hr-HR"/>
              </w:rPr>
              <w:t>1.0</w:t>
            </w:r>
            <w:r w:rsidRPr="00CD5212">
              <w:rPr>
                <w:lang w:val="hr-HR"/>
              </w:rPr>
              <w:t>&gt;</w:t>
            </w:r>
          </w:p>
        </w:tc>
        <w:tc>
          <w:tcPr>
            <w:tcW w:w="3744" w:type="dxa"/>
          </w:tcPr>
          <w:p w:rsidR="00E47123" w:rsidRPr="00CD5212" w:rsidRDefault="00165CA5" w:rsidP="005A74C2">
            <w:pPr>
              <w:pStyle w:val="Tabletext"/>
              <w:rPr>
                <w:lang w:val="hr-HR"/>
              </w:rPr>
            </w:pPr>
            <w:r w:rsidRPr="00CD5212">
              <w:rPr>
                <w:lang w:val="hr-HR"/>
              </w:rPr>
              <w:t>Inicijalna arhitektura sustava</w:t>
            </w:r>
          </w:p>
        </w:tc>
        <w:tc>
          <w:tcPr>
            <w:tcW w:w="2304" w:type="dxa"/>
          </w:tcPr>
          <w:p w:rsidR="00E47123" w:rsidRPr="00CD5212" w:rsidRDefault="00EB6C40" w:rsidP="00583EAA">
            <w:pPr>
              <w:pStyle w:val="Tabletext"/>
              <w:rPr>
                <w:lang w:val="hr-HR"/>
              </w:rPr>
            </w:pPr>
            <w:r w:rsidRPr="00CD5212">
              <w:rPr>
                <w:lang w:val="hr-HR"/>
              </w:rPr>
              <w:t>&lt;</w:t>
            </w:r>
            <w:r w:rsidR="00583EAA">
              <w:rPr>
                <w:lang w:val="hr-HR"/>
              </w:rPr>
              <w:t>Robert Perić</w:t>
            </w:r>
            <w:r w:rsidRPr="00CD5212">
              <w:rPr>
                <w:lang w:val="hr-HR"/>
              </w:rPr>
              <w:t>&gt;</w:t>
            </w:r>
          </w:p>
        </w:tc>
      </w:tr>
      <w:tr w:rsidR="00E47123" w:rsidRPr="00CD5212">
        <w:tc>
          <w:tcPr>
            <w:tcW w:w="230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1152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374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230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</w:tr>
      <w:tr w:rsidR="00E47123" w:rsidRPr="00CD5212">
        <w:tc>
          <w:tcPr>
            <w:tcW w:w="230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1152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374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230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</w:tr>
      <w:tr w:rsidR="00E47123" w:rsidRPr="00CD5212">
        <w:tc>
          <w:tcPr>
            <w:tcW w:w="230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1152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374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230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</w:tr>
    </w:tbl>
    <w:p w:rsidR="00E47123" w:rsidRPr="00CD5212" w:rsidRDefault="00E47123">
      <w:pPr>
        <w:rPr>
          <w:lang w:val="hr-HR"/>
        </w:rPr>
      </w:pPr>
    </w:p>
    <w:p w:rsidR="00E47123" w:rsidRPr="00CD5212" w:rsidRDefault="00EB6C40">
      <w:pPr>
        <w:pStyle w:val="Title"/>
        <w:rPr>
          <w:lang w:val="hr-HR"/>
        </w:rPr>
      </w:pPr>
      <w:r w:rsidRPr="00CD5212">
        <w:rPr>
          <w:lang w:val="hr-HR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608492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01F2" w:rsidRPr="00E201F2" w:rsidRDefault="00E201F2">
          <w:pPr>
            <w:pStyle w:val="TOCHeading"/>
            <w:rPr>
              <w:color w:val="auto"/>
              <w:lang w:val="hr-BA"/>
            </w:rPr>
          </w:pPr>
          <w:r>
            <w:rPr>
              <w:color w:val="auto"/>
            </w:rPr>
            <w:t>Sadr</w:t>
          </w:r>
          <w:r>
            <w:rPr>
              <w:color w:val="auto"/>
              <w:lang w:val="hr-BA"/>
            </w:rPr>
            <w:t>žaj</w:t>
          </w:r>
        </w:p>
        <w:p w:rsidR="00816CDF" w:rsidRDefault="00E201F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816CDF" w:rsidRPr="00695DA8">
            <w:rPr>
              <w:rStyle w:val="Hyperlink"/>
              <w:noProof/>
            </w:rPr>
            <w:fldChar w:fldCharType="begin"/>
          </w:r>
          <w:r w:rsidR="00816CDF" w:rsidRPr="00695DA8">
            <w:rPr>
              <w:rStyle w:val="Hyperlink"/>
              <w:noProof/>
            </w:rPr>
            <w:instrText xml:space="preserve"> </w:instrText>
          </w:r>
          <w:r w:rsidR="00816CDF">
            <w:rPr>
              <w:noProof/>
            </w:rPr>
            <w:instrText>HYPERLINK \l "_Toc15567131"</w:instrText>
          </w:r>
          <w:r w:rsidR="00816CDF" w:rsidRPr="00695DA8">
            <w:rPr>
              <w:rStyle w:val="Hyperlink"/>
              <w:noProof/>
            </w:rPr>
            <w:instrText xml:space="preserve"> </w:instrText>
          </w:r>
          <w:r w:rsidR="00816CDF" w:rsidRPr="00695DA8">
            <w:rPr>
              <w:rStyle w:val="Hyperlink"/>
              <w:noProof/>
            </w:rPr>
          </w:r>
          <w:r w:rsidR="00816CDF" w:rsidRPr="00695DA8">
            <w:rPr>
              <w:rStyle w:val="Hyperlink"/>
              <w:noProof/>
            </w:rPr>
            <w:fldChar w:fldCharType="separate"/>
          </w:r>
          <w:r w:rsidR="00816CDF" w:rsidRPr="00695DA8">
            <w:rPr>
              <w:rStyle w:val="Hyperlink"/>
              <w:noProof/>
              <w:lang w:val="hr-HR"/>
            </w:rPr>
            <w:t>1.</w:t>
          </w:r>
          <w:r w:rsidR="00816CDF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816CDF" w:rsidRPr="00695DA8">
            <w:rPr>
              <w:rStyle w:val="Hyperlink"/>
              <w:noProof/>
              <w:lang w:val="hr-HR"/>
            </w:rPr>
            <w:t>Uvod</w:t>
          </w:r>
          <w:r w:rsidR="00816CDF">
            <w:rPr>
              <w:noProof/>
              <w:webHidden/>
            </w:rPr>
            <w:tab/>
          </w:r>
          <w:r w:rsidR="00816CDF">
            <w:rPr>
              <w:noProof/>
              <w:webHidden/>
            </w:rPr>
            <w:fldChar w:fldCharType="begin"/>
          </w:r>
          <w:r w:rsidR="00816CDF">
            <w:rPr>
              <w:noProof/>
              <w:webHidden/>
            </w:rPr>
            <w:instrText xml:space="preserve"> PAGEREF _Toc15567131 \h </w:instrText>
          </w:r>
          <w:r w:rsidR="00816CDF">
            <w:rPr>
              <w:noProof/>
              <w:webHidden/>
            </w:rPr>
          </w:r>
          <w:r w:rsidR="00816CDF">
            <w:rPr>
              <w:noProof/>
              <w:webHidden/>
            </w:rPr>
            <w:fldChar w:fldCharType="separate"/>
          </w:r>
          <w:r w:rsidR="00816CDF">
            <w:rPr>
              <w:noProof/>
              <w:webHidden/>
            </w:rPr>
            <w:t>4</w:t>
          </w:r>
          <w:r w:rsidR="00816CDF">
            <w:rPr>
              <w:noProof/>
              <w:webHidden/>
            </w:rPr>
            <w:fldChar w:fldCharType="end"/>
          </w:r>
          <w:r w:rsidR="00816CDF" w:rsidRPr="00695DA8">
            <w:rPr>
              <w:rStyle w:val="Hyperlink"/>
              <w:noProof/>
            </w:rPr>
            <w:fldChar w:fldCharType="end"/>
          </w:r>
        </w:p>
        <w:p w:rsidR="00816CDF" w:rsidRDefault="00816C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32" w:history="1">
            <w:r w:rsidRPr="00695DA8">
              <w:rPr>
                <w:rStyle w:val="Hyperlink"/>
                <w:noProof/>
                <w:lang w:val="hr-H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Pogled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33" w:history="1">
            <w:r w:rsidRPr="00695DA8">
              <w:rPr>
                <w:rStyle w:val="Hyperlink"/>
                <w:noProof/>
                <w:lang w:val="hr-H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Super-Administrator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34" w:history="1">
            <w:r w:rsidRPr="00695DA8">
              <w:rPr>
                <w:rStyle w:val="Hyperlink"/>
                <w:noProof/>
                <w:lang w:val="hr-HR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35" w:history="1">
            <w:r w:rsidRPr="00695DA8">
              <w:rPr>
                <w:rStyle w:val="Hyperlink"/>
                <w:noProof/>
                <w:lang w:val="hr-HR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36" w:history="1">
            <w:r w:rsidRPr="00695DA8">
              <w:rPr>
                <w:rStyle w:val="Hyperlink"/>
                <w:noProof/>
                <w:lang w:val="hr-HR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Gost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37" w:history="1">
            <w:r w:rsidRPr="00695DA8">
              <w:rPr>
                <w:rStyle w:val="Hyperlink"/>
                <w:noProof/>
                <w:lang w:val="hr-HR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Realizacija slučaja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38" w:history="1">
            <w:r w:rsidRPr="00695DA8">
              <w:rPr>
                <w:rStyle w:val="Hyperlink"/>
                <w:noProof/>
                <w:lang w:val="hr-HR"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Upravljanje korisnicima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39" w:history="1">
            <w:r w:rsidRPr="00695DA8">
              <w:rPr>
                <w:rStyle w:val="Hyperlink"/>
                <w:noProof/>
                <w:lang w:val="hr-HR"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Upravljanje knjigama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40" w:history="1">
            <w:r w:rsidRPr="00695DA8">
              <w:rPr>
                <w:rStyle w:val="Hyperlink"/>
                <w:noProof/>
                <w:lang w:val="hr-HR"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Upravljanje Autorima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41" w:history="1">
            <w:r w:rsidRPr="00695DA8">
              <w:rPr>
                <w:rStyle w:val="Hyperlink"/>
                <w:noProof/>
                <w:lang w:val="hr-HR"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Upravljanje narudzbama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42" w:history="1">
            <w:r w:rsidRPr="00695DA8">
              <w:rPr>
                <w:rStyle w:val="Hyperlink"/>
                <w:noProof/>
                <w:lang w:val="hr-H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Logički pogled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43" w:history="1">
            <w:r w:rsidRPr="00695DA8">
              <w:rPr>
                <w:rStyle w:val="Hyperlink"/>
                <w:noProof/>
                <w:lang w:val="hr-HR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Paketi značajni za arhitekturu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44" w:history="1">
            <w:r w:rsidRPr="00695DA8">
              <w:rPr>
                <w:rStyle w:val="Hyperlink"/>
                <w:noProof/>
                <w:lang w:val="hr-HR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45" w:history="1">
            <w:r w:rsidRPr="00695DA8">
              <w:rPr>
                <w:rStyle w:val="Hyperlink"/>
                <w:noProof/>
                <w:lang w:val="hr-HR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46" w:history="1">
            <w:r w:rsidRPr="00695DA8">
              <w:rPr>
                <w:rStyle w:val="Hyperlink"/>
                <w:noProof/>
                <w:lang w:val="hr-HR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47" w:history="1">
            <w:r w:rsidRPr="00695DA8">
              <w:rPr>
                <w:rStyle w:val="Hyperlink"/>
                <w:noProof/>
                <w:lang w:val="hr-H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Pogled postavljanja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48" w:history="1">
            <w:r w:rsidRPr="00695DA8">
              <w:rPr>
                <w:rStyle w:val="Hyperlink"/>
                <w:noProof/>
                <w:lang w:val="hr-HR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Veličina i performanse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DF" w:rsidRDefault="00816C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67149" w:history="1">
            <w:r w:rsidRPr="00695DA8">
              <w:rPr>
                <w:rStyle w:val="Hyperlink"/>
                <w:noProof/>
                <w:lang w:val="hr-HR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DA8">
              <w:rPr>
                <w:rStyle w:val="Hyperlink"/>
                <w:noProof/>
                <w:lang w:val="hr-HR"/>
              </w:rPr>
              <w:t>Kvalitete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1F2" w:rsidRDefault="00E201F2">
          <w:r>
            <w:rPr>
              <w:b/>
              <w:bCs/>
              <w:noProof/>
            </w:rPr>
            <w:fldChar w:fldCharType="end"/>
          </w:r>
        </w:p>
      </w:sdtContent>
    </w:sdt>
    <w:p w:rsidR="00E201F2" w:rsidRDefault="00E201F2">
      <w:pPr>
        <w:pStyle w:val="Title"/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Default="00E201F2" w:rsidP="00E201F2">
      <w:pPr>
        <w:rPr>
          <w:lang w:val="hr-HR"/>
        </w:rPr>
      </w:pPr>
    </w:p>
    <w:p w:rsidR="00E201F2" w:rsidRPr="00E201F2" w:rsidRDefault="00E201F2" w:rsidP="00E201F2">
      <w:pPr>
        <w:rPr>
          <w:lang w:val="hr-HR"/>
        </w:rPr>
      </w:pPr>
    </w:p>
    <w:p w:rsidR="00E201F2" w:rsidRDefault="00E201F2">
      <w:pPr>
        <w:pStyle w:val="Title"/>
        <w:rPr>
          <w:lang w:val="hr-HR"/>
        </w:rPr>
      </w:pPr>
    </w:p>
    <w:p w:rsidR="00E201F2" w:rsidRDefault="00E201F2">
      <w:pPr>
        <w:pStyle w:val="Title"/>
        <w:rPr>
          <w:lang w:val="hr-HR"/>
        </w:rPr>
      </w:pPr>
    </w:p>
    <w:p w:rsidR="00E47123" w:rsidRPr="00CD5212" w:rsidRDefault="00165CA5">
      <w:pPr>
        <w:pStyle w:val="Title"/>
        <w:rPr>
          <w:lang w:val="hr-HR"/>
        </w:rPr>
      </w:pPr>
      <w:r w:rsidRPr="00CD5212">
        <w:rPr>
          <w:lang w:val="hr-HR"/>
        </w:rPr>
        <w:lastRenderedPageBreak/>
        <w:t>Inicijalna arhitektura sustava</w:t>
      </w:r>
      <w:r w:rsidR="00EB6C40" w:rsidRPr="00CD5212">
        <w:rPr>
          <w:lang w:val="hr-HR"/>
        </w:rPr>
        <w:t xml:space="preserve"> </w:t>
      </w:r>
    </w:p>
    <w:p w:rsidR="00E47123" w:rsidRPr="00CD5212" w:rsidRDefault="005A74C2">
      <w:pPr>
        <w:pStyle w:val="Heading1"/>
        <w:rPr>
          <w:lang w:val="hr-HR"/>
        </w:rPr>
      </w:pPr>
      <w:bookmarkStart w:id="1" w:name="_Toc12209608"/>
      <w:bookmarkStart w:id="2" w:name="_Toc15320107"/>
      <w:bookmarkStart w:id="3" w:name="_Toc15567131"/>
      <w:r w:rsidRPr="00CD5212">
        <w:rPr>
          <w:lang w:val="hr-HR"/>
        </w:rPr>
        <w:t>Uvod</w:t>
      </w:r>
      <w:bookmarkEnd w:id="1"/>
      <w:bookmarkEnd w:id="2"/>
      <w:bookmarkEnd w:id="3"/>
    </w:p>
    <w:p w:rsidR="00FF03F2" w:rsidRPr="00F5600C" w:rsidRDefault="00165CA5" w:rsidP="00FF03F2">
      <w:pPr>
        <w:ind w:left="720"/>
        <w:rPr>
          <w:sz w:val="24"/>
          <w:szCs w:val="24"/>
          <w:lang w:val="hr-HR"/>
        </w:rPr>
      </w:pPr>
      <w:r w:rsidRPr="00F5600C">
        <w:rPr>
          <w:sz w:val="24"/>
          <w:szCs w:val="24"/>
          <w:lang w:val="hr-HR"/>
        </w:rPr>
        <w:t xml:space="preserve">Svrha ovog dokumenta je </w:t>
      </w:r>
      <w:r w:rsidR="00A413F6" w:rsidRPr="00F5600C">
        <w:rPr>
          <w:sz w:val="24"/>
          <w:szCs w:val="24"/>
          <w:lang w:val="hr-HR"/>
        </w:rPr>
        <w:t>iznijeti</w:t>
      </w:r>
      <w:r w:rsidRPr="00F5600C">
        <w:rPr>
          <w:sz w:val="24"/>
          <w:szCs w:val="24"/>
          <w:lang w:val="hr-HR"/>
        </w:rPr>
        <w:t xml:space="preserve"> pogled slučajeva korištenja sustava od strane korisnika te se definira troredna arhitektura sustava I opisuju sve klase koje sustav koristi da bi funkcionirao</w:t>
      </w:r>
      <w:r w:rsidR="007010C7" w:rsidRPr="00F5600C">
        <w:rPr>
          <w:sz w:val="24"/>
          <w:szCs w:val="24"/>
          <w:lang w:val="hr-HR"/>
        </w:rPr>
        <w:t xml:space="preserve"> te</w:t>
      </w:r>
      <w:r w:rsidRPr="00F5600C">
        <w:rPr>
          <w:sz w:val="24"/>
          <w:szCs w:val="24"/>
          <w:lang w:val="hr-HR"/>
        </w:rPr>
        <w:t xml:space="preserve"> cilj mu je pokazati realizaciju slučaja korištenja sustava. </w:t>
      </w:r>
      <w:r w:rsidR="00A413F6" w:rsidRPr="00F5600C">
        <w:rPr>
          <w:sz w:val="24"/>
          <w:szCs w:val="24"/>
          <w:lang w:val="hr-HR"/>
        </w:rPr>
        <w:t>Kao i opisati način funkcioniranja sustava u cjelini.</w:t>
      </w:r>
    </w:p>
    <w:p w:rsidR="002B6756" w:rsidRPr="00CD5212" w:rsidRDefault="00165CA5">
      <w:pPr>
        <w:pStyle w:val="Heading1"/>
        <w:rPr>
          <w:lang w:val="hr-HR"/>
        </w:rPr>
      </w:pPr>
      <w:bookmarkStart w:id="4" w:name="_Toc12209609"/>
      <w:bookmarkStart w:id="5" w:name="_Toc15320108"/>
      <w:bookmarkStart w:id="6" w:name="_Toc15567132"/>
      <w:r w:rsidRPr="00CD5212">
        <w:rPr>
          <w:lang w:val="hr-HR"/>
        </w:rPr>
        <w:t>Pogled slučajeva korištenja</w:t>
      </w:r>
      <w:bookmarkEnd w:id="4"/>
      <w:bookmarkEnd w:id="5"/>
      <w:bookmarkEnd w:id="6"/>
    </w:p>
    <w:p w:rsidR="003A2EB6" w:rsidRDefault="00E432C8" w:rsidP="003A2EB6">
      <w:pPr>
        <w:pStyle w:val="Heading2"/>
        <w:rPr>
          <w:lang w:val="hr-HR"/>
        </w:rPr>
      </w:pPr>
      <w:bookmarkStart w:id="7" w:name="_Toc12209610"/>
      <w:bookmarkStart w:id="8" w:name="_Toc15320109"/>
      <w:bookmarkStart w:id="9" w:name="_Toc15567133"/>
      <w:r>
        <w:rPr>
          <w:lang w:val="hr-HR"/>
        </w:rPr>
        <w:t>Super-</w:t>
      </w:r>
      <w:r w:rsidR="003A2EB6" w:rsidRPr="00CD5212">
        <w:rPr>
          <w:lang w:val="hr-HR"/>
        </w:rPr>
        <w:t>Administrator</w:t>
      </w:r>
      <w:bookmarkEnd w:id="7"/>
      <w:bookmarkEnd w:id="8"/>
      <w:bookmarkEnd w:id="9"/>
    </w:p>
    <w:p w:rsidR="00067625" w:rsidRPr="00067625" w:rsidRDefault="00067625" w:rsidP="00067625">
      <w:pPr>
        <w:rPr>
          <w:lang w:val="hr-HR"/>
        </w:rPr>
      </w:pPr>
    </w:p>
    <w:p w:rsidR="002B6756" w:rsidRDefault="009151CB" w:rsidP="004E7CF8">
      <w:pPr>
        <w:pStyle w:val="Heading4"/>
      </w:pPr>
      <w:bookmarkStart w:id="10" w:name="_Toc15319462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6.75pt">
            <v:imagedata r:id="rId10" o:title="super_admin_use_case"/>
          </v:shape>
        </w:pict>
      </w:r>
      <w:bookmarkEnd w:id="10"/>
    </w:p>
    <w:p w:rsidR="00E432C8" w:rsidRDefault="00E432C8" w:rsidP="00E432C8"/>
    <w:p w:rsidR="00E432C8" w:rsidRDefault="00E432C8" w:rsidP="00E432C8"/>
    <w:p w:rsidR="00E432C8" w:rsidRDefault="00E432C8" w:rsidP="00E432C8"/>
    <w:p w:rsidR="00E432C8" w:rsidRDefault="00E432C8" w:rsidP="00E432C8"/>
    <w:p w:rsidR="00E432C8" w:rsidRDefault="00E432C8" w:rsidP="00E432C8"/>
    <w:p w:rsidR="00E432C8" w:rsidRDefault="00E432C8" w:rsidP="00E432C8"/>
    <w:p w:rsidR="00E432C8" w:rsidRDefault="00E432C8" w:rsidP="00E432C8"/>
    <w:p w:rsidR="00E432C8" w:rsidRDefault="00E432C8" w:rsidP="00E432C8"/>
    <w:p w:rsidR="00E432C8" w:rsidRDefault="00E432C8" w:rsidP="00E432C8"/>
    <w:p w:rsidR="00E432C8" w:rsidRDefault="00E432C8" w:rsidP="00E432C8"/>
    <w:p w:rsidR="00E432C8" w:rsidRDefault="00E432C8" w:rsidP="00E432C8"/>
    <w:p w:rsidR="00E432C8" w:rsidRDefault="00E432C8" w:rsidP="00E432C8"/>
    <w:p w:rsidR="00E432C8" w:rsidRDefault="00E432C8" w:rsidP="00E432C8"/>
    <w:p w:rsidR="00E432C8" w:rsidRDefault="00E432C8" w:rsidP="00E432C8"/>
    <w:p w:rsidR="00E432C8" w:rsidRDefault="00E432C8" w:rsidP="00E432C8"/>
    <w:p w:rsidR="00E432C8" w:rsidRDefault="00E432C8" w:rsidP="00E432C8"/>
    <w:p w:rsidR="00E432C8" w:rsidRPr="00E432C8" w:rsidRDefault="00E432C8" w:rsidP="00E432C8"/>
    <w:p w:rsidR="00BD6FF4" w:rsidRDefault="00E432C8" w:rsidP="003A2EB6">
      <w:pPr>
        <w:pStyle w:val="Heading2"/>
        <w:rPr>
          <w:lang w:val="hr-HR"/>
        </w:rPr>
      </w:pPr>
      <w:bookmarkStart w:id="11" w:name="_Toc15320110"/>
      <w:bookmarkStart w:id="12" w:name="_Toc15567134"/>
      <w:r w:rsidRPr="00CD5212">
        <w:rPr>
          <w:lang w:val="hr-HR"/>
        </w:rPr>
        <w:t>Administrator</w:t>
      </w:r>
      <w:bookmarkEnd w:id="11"/>
      <w:bookmarkEnd w:id="12"/>
    </w:p>
    <w:p w:rsidR="00067625" w:rsidRPr="00067625" w:rsidRDefault="00067625" w:rsidP="00067625">
      <w:pPr>
        <w:rPr>
          <w:lang w:val="hr-HR"/>
        </w:rPr>
      </w:pPr>
    </w:p>
    <w:p w:rsidR="00CD5B2D" w:rsidRPr="00CD5B2D" w:rsidRDefault="009151CB" w:rsidP="004E7CF8">
      <w:pPr>
        <w:pStyle w:val="Heading4"/>
        <w:rPr>
          <w:lang w:val="hr-HR"/>
        </w:rPr>
      </w:pPr>
      <w:r>
        <w:pict>
          <v:shape id="_x0000_i1026" type="#_x0000_t75" style="width:384.75pt;height:291.75pt">
            <v:imagedata r:id="rId11" o:title="admin_use_case"/>
          </v:shape>
        </w:pict>
      </w:r>
    </w:p>
    <w:p w:rsidR="002B6756" w:rsidRPr="00CD5212" w:rsidRDefault="002B6756" w:rsidP="002B6756">
      <w:pPr>
        <w:jc w:val="center"/>
        <w:rPr>
          <w:lang w:val="hr-HR"/>
        </w:rPr>
      </w:pPr>
    </w:p>
    <w:p w:rsidR="00067625" w:rsidRDefault="00E432C8" w:rsidP="00067625">
      <w:pPr>
        <w:pStyle w:val="Heading2"/>
        <w:rPr>
          <w:lang w:val="hr-HR"/>
        </w:rPr>
      </w:pPr>
      <w:bookmarkStart w:id="13" w:name="_Toc15320111"/>
      <w:bookmarkStart w:id="14" w:name="_Toc15567135"/>
      <w:r>
        <w:rPr>
          <w:lang w:val="hr-HR"/>
        </w:rPr>
        <w:t>Korisnik</w:t>
      </w:r>
      <w:bookmarkEnd w:id="13"/>
      <w:bookmarkEnd w:id="14"/>
    </w:p>
    <w:p w:rsidR="00067625" w:rsidRPr="00067625" w:rsidRDefault="00067625" w:rsidP="00067625">
      <w:pPr>
        <w:rPr>
          <w:lang w:val="hr-HR"/>
        </w:rPr>
      </w:pPr>
    </w:p>
    <w:p w:rsidR="002B6756" w:rsidRPr="00CD5212" w:rsidRDefault="009151CB" w:rsidP="004E7CF8">
      <w:pPr>
        <w:pStyle w:val="Heading4"/>
        <w:rPr>
          <w:lang w:val="hr-HR"/>
        </w:rPr>
      </w:pPr>
      <w:r>
        <w:pict>
          <v:shape id="_x0000_i1027" type="#_x0000_t75" style="width:303pt;height:191.25pt">
            <v:imagedata r:id="rId12" o:title="korisnik_use_case"/>
          </v:shape>
        </w:pict>
      </w:r>
    </w:p>
    <w:p w:rsidR="003A2EB6" w:rsidRDefault="003A2EB6" w:rsidP="002B6756">
      <w:pPr>
        <w:jc w:val="center"/>
        <w:rPr>
          <w:lang w:val="hr-HR"/>
        </w:rPr>
      </w:pPr>
    </w:p>
    <w:p w:rsidR="00067625" w:rsidRDefault="00067625" w:rsidP="002B6756">
      <w:pPr>
        <w:jc w:val="center"/>
        <w:rPr>
          <w:lang w:val="hr-HR"/>
        </w:rPr>
      </w:pPr>
    </w:p>
    <w:p w:rsidR="00001FB4" w:rsidRPr="00CD5212" w:rsidRDefault="00001FB4" w:rsidP="002B6756">
      <w:pPr>
        <w:jc w:val="center"/>
        <w:rPr>
          <w:lang w:val="hr-HR"/>
        </w:rPr>
      </w:pPr>
    </w:p>
    <w:p w:rsidR="00067625" w:rsidRDefault="00067625" w:rsidP="00067625">
      <w:pPr>
        <w:pStyle w:val="Heading2"/>
        <w:rPr>
          <w:lang w:val="hr-HR"/>
        </w:rPr>
      </w:pPr>
      <w:r>
        <w:rPr>
          <w:lang w:val="hr-HR"/>
        </w:rPr>
        <w:lastRenderedPageBreak/>
        <w:t xml:space="preserve"> </w:t>
      </w:r>
      <w:bookmarkStart w:id="15" w:name="_Toc15320112"/>
      <w:bookmarkStart w:id="16" w:name="_Toc15567136"/>
      <w:r>
        <w:rPr>
          <w:lang w:val="hr-HR"/>
        </w:rPr>
        <w:t>Gost</w:t>
      </w:r>
      <w:bookmarkEnd w:id="15"/>
      <w:bookmarkEnd w:id="16"/>
    </w:p>
    <w:p w:rsidR="00067625" w:rsidRDefault="00067625" w:rsidP="00067625">
      <w:pPr>
        <w:rPr>
          <w:lang w:val="hr-HR"/>
        </w:rPr>
      </w:pPr>
    </w:p>
    <w:p w:rsidR="00067625" w:rsidRPr="00067625" w:rsidRDefault="009151CB" w:rsidP="004E7CF8">
      <w:pPr>
        <w:pStyle w:val="Heading4"/>
        <w:rPr>
          <w:lang w:val="hr-HR"/>
        </w:rPr>
      </w:pPr>
      <w:r>
        <w:rPr>
          <w:lang w:val="hr-HR"/>
        </w:rPr>
        <w:pict>
          <v:shape id="_x0000_i1028" type="#_x0000_t75" style="width:366.75pt;height:192.75pt">
            <v:imagedata r:id="rId13" o:title="gost_use_case"/>
          </v:shape>
        </w:pict>
      </w:r>
    </w:p>
    <w:p w:rsidR="00067625" w:rsidRPr="00CD5212" w:rsidRDefault="00067625" w:rsidP="00067625">
      <w:pPr>
        <w:rPr>
          <w:lang w:val="hr-HR"/>
        </w:rPr>
      </w:pPr>
    </w:p>
    <w:p w:rsidR="002B6756" w:rsidRPr="00CD5212" w:rsidRDefault="002B6756" w:rsidP="002B6756">
      <w:pPr>
        <w:jc w:val="center"/>
        <w:rPr>
          <w:lang w:val="hr-HR"/>
        </w:rPr>
      </w:pPr>
    </w:p>
    <w:p w:rsidR="002B6756" w:rsidRPr="00CD5212" w:rsidRDefault="002B6756" w:rsidP="002B6756">
      <w:pPr>
        <w:pStyle w:val="Heading2"/>
        <w:rPr>
          <w:lang w:val="hr-HR"/>
        </w:rPr>
      </w:pPr>
      <w:bookmarkStart w:id="17" w:name="_Toc12209613"/>
      <w:bookmarkStart w:id="18" w:name="_Toc15320113"/>
      <w:bookmarkStart w:id="19" w:name="_Toc15567137"/>
      <w:r w:rsidRPr="00CD5212">
        <w:rPr>
          <w:lang w:val="hr-HR"/>
        </w:rPr>
        <w:t>Realizacija slučaja korištenja</w:t>
      </w:r>
      <w:bookmarkEnd w:id="17"/>
      <w:bookmarkEnd w:id="18"/>
      <w:bookmarkEnd w:id="19"/>
    </w:p>
    <w:p w:rsidR="002B6756" w:rsidRPr="00CD5212" w:rsidRDefault="002B6756" w:rsidP="002B6756">
      <w:pPr>
        <w:pStyle w:val="Heading3"/>
        <w:rPr>
          <w:lang w:val="hr-HR"/>
        </w:rPr>
      </w:pPr>
      <w:bookmarkStart w:id="20" w:name="_Toc12209614"/>
      <w:bookmarkStart w:id="21" w:name="_Toc15320114"/>
      <w:bookmarkStart w:id="22" w:name="_Toc15567138"/>
      <w:r w:rsidRPr="00CD5212">
        <w:rPr>
          <w:lang w:val="hr-HR"/>
        </w:rPr>
        <w:t>Upravljanje korisnicima</w:t>
      </w:r>
      <w:bookmarkEnd w:id="20"/>
      <w:bookmarkEnd w:id="21"/>
      <w:bookmarkEnd w:id="22"/>
    </w:p>
    <w:p w:rsidR="002B6756" w:rsidRPr="00CD5212" w:rsidRDefault="00EA08F4" w:rsidP="004E7CF8">
      <w:pPr>
        <w:pStyle w:val="Heading4"/>
        <w:rPr>
          <w:lang w:val="hr-HR"/>
        </w:rPr>
      </w:pPr>
      <w:r>
        <w:rPr>
          <w:lang w:val="hr-HR"/>
        </w:rPr>
        <w:t>UML dijagram korisnika</w:t>
      </w:r>
    </w:p>
    <w:p w:rsidR="0044501B" w:rsidRDefault="009151CB" w:rsidP="000E0497">
      <w:pPr>
        <w:pStyle w:val="Heading4"/>
      </w:pPr>
      <w:r>
        <w:pict>
          <v:shape id="_x0000_i1029" type="#_x0000_t75" style="width:467.25pt;height:183pt">
            <v:imagedata r:id="rId14" o:title="Korisnik_UML"/>
          </v:shape>
        </w:pict>
      </w:r>
    </w:p>
    <w:p w:rsidR="00252DE5" w:rsidRDefault="00252DE5" w:rsidP="00252DE5"/>
    <w:p w:rsidR="00252DE5" w:rsidRDefault="00252DE5" w:rsidP="00252DE5"/>
    <w:p w:rsidR="00252DE5" w:rsidRDefault="00252DE5" w:rsidP="00252DE5"/>
    <w:p w:rsidR="00252DE5" w:rsidRDefault="00252DE5" w:rsidP="00252DE5"/>
    <w:p w:rsidR="00252DE5" w:rsidRDefault="00252DE5" w:rsidP="00252DE5"/>
    <w:p w:rsidR="00252DE5" w:rsidRDefault="00252DE5" w:rsidP="00252DE5"/>
    <w:p w:rsidR="00252DE5" w:rsidRDefault="00252DE5" w:rsidP="00252DE5"/>
    <w:p w:rsidR="00252DE5" w:rsidRDefault="00252DE5" w:rsidP="00252DE5"/>
    <w:p w:rsidR="00252DE5" w:rsidRDefault="00252DE5" w:rsidP="00252DE5"/>
    <w:p w:rsidR="00252DE5" w:rsidRPr="00252DE5" w:rsidRDefault="00252DE5" w:rsidP="00252DE5"/>
    <w:p w:rsidR="00BD6FF4" w:rsidRPr="00CD5212" w:rsidRDefault="00BD6FF4" w:rsidP="004E7CF8">
      <w:pPr>
        <w:pStyle w:val="Heading4"/>
        <w:rPr>
          <w:lang w:val="hr-HR"/>
        </w:rPr>
      </w:pPr>
      <w:r w:rsidRPr="00CD5212">
        <w:rPr>
          <w:lang w:val="hr-HR"/>
        </w:rPr>
        <w:lastRenderedPageBreak/>
        <w:t>Dodavanje korisnika</w:t>
      </w:r>
    </w:p>
    <w:p w:rsidR="00D83936" w:rsidRPr="00CD5212" w:rsidRDefault="00D83936" w:rsidP="00D83936">
      <w:pPr>
        <w:ind w:left="720"/>
        <w:rPr>
          <w:lang w:val="hr-HR"/>
        </w:rPr>
      </w:pPr>
      <w:r w:rsidRPr="00CD5212">
        <w:rPr>
          <w:lang w:val="hr-HR"/>
        </w:rPr>
        <w:t>Osnovni tok:</w:t>
      </w:r>
    </w:p>
    <w:p w:rsidR="00D83936" w:rsidRDefault="009151CB" w:rsidP="00045244">
      <w:pPr>
        <w:pStyle w:val="Heading4"/>
        <w:rPr>
          <w:lang w:val="hr-HR"/>
        </w:rPr>
      </w:pPr>
      <w:r>
        <w:pict>
          <v:shape id="_x0000_i1030" type="#_x0000_t75" style="width:467.25pt;height:191.25pt">
            <v:imagedata r:id="rId15" o:title="osnovni_tok_registracije_novog_korisnika"/>
          </v:shape>
        </w:pict>
      </w:r>
    </w:p>
    <w:p w:rsidR="00B90CB1" w:rsidRPr="00CD5212" w:rsidRDefault="00B90CB1" w:rsidP="00D83936">
      <w:pPr>
        <w:ind w:left="720"/>
        <w:jc w:val="center"/>
        <w:rPr>
          <w:lang w:val="hr-HR"/>
        </w:rPr>
      </w:pPr>
    </w:p>
    <w:p w:rsidR="00BD6FF4" w:rsidRPr="00CD5212" w:rsidRDefault="00BD6FF4" w:rsidP="004E7CF8">
      <w:pPr>
        <w:pStyle w:val="Heading4"/>
        <w:rPr>
          <w:lang w:val="hr-HR"/>
        </w:rPr>
      </w:pPr>
      <w:r w:rsidRPr="00CD5212">
        <w:rPr>
          <w:lang w:val="hr-HR"/>
        </w:rPr>
        <w:t>Brisanje korisnika</w:t>
      </w:r>
    </w:p>
    <w:p w:rsidR="00D83936" w:rsidRPr="00CD5212" w:rsidRDefault="00D83936" w:rsidP="00D83936">
      <w:pPr>
        <w:ind w:left="720"/>
        <w:rPr>
          <w:lang w:val="hr-HR"/>
        </w:rPr>
      </w:pPr>
      <w:r w:rsidRPr="00CD5212">
        <w:rPr>
          <w:lang w:val="hr-HR"/>
        </w:rPr>
        <w:t>Osnovni tok:</w:t>
      </w:r>
    </w:p>
    <w:p w:rsidR="00D83936" w:rsidRPr="00CD5212" w:rsidRDefault="009151CB" w:rsidP="00045244">
      <w:pPr>
        <w:pStyle w:val="Heading4"/>
        <w:rPr>
          <w:lang w:val="hr-HR"/>
        </w:rPr>
      </w:pPr>
      <w:r>
        <w:pict>
          <v:shape id="_x0000_i1031" type="#_x0000_t75" style="width:467.25pt;height:191.25pt">
            <v:imagedata r:id="rId16" o:title="osnovni_tok_brisanja_korisnika"/>
          </v:shape>
        </w:pict>
      </w:r>
    </w:p>
    <w:p w:rsidR="00B90CB1" w:rsidRDefault="00B90CB1" w:rsidP="00D0434F">
      <w:pPr>
        <w:ind w:left="720"/>
        <w:jc w:val="center"/>
        <w:rPr>
          <w:lang w:val="hr-HR"/>
        </w:rPr>
      </w:pPr>
    </w:p>
    <w:p w:rsidR="00B90CB1" w:rsidRDefault="00B90CB1" w:rsidP="00D0434F">
      <w:pPr>
        <w:ind w:left="720"/>
        <w:jc w:val="center"/>
        <w:rPr>
          <w:lang w:val="hr-HR"/>
        </w:rPr>
      </w:pPr>
    </w:p>
    <w:p w:rsidR="00B90CB1" w:rsidRDefault="00B90CB1" w:rsidP="00D0434F">
      <w:pPr>
        <w:ind w:left="720"/>
        <w:jc w:val="center"/>
        <w:rPr>
          <w:lang w:val="hr-HR"/>
        </w:rPr>
      </w:pPr>
    </w:p>
    <w:p w:rsidR="00B90CB1" w:rsidRDefault="00B90CB1" w:rsidP="00D0434F">
      <w:pPr>
        <w:ind w:left="720"/>
        <w:jc w:val="center"/>
        <w:rPr>
          <w:lang w:val="hr-HR"/>
        </w:rPr>
      </w:pPr>
    </w:p>
    <w:p w:rsidR="00B90CB1" w:rsidRDefault="00B90CB1" w:rsidP="00D0434F">
      <w:pPr>
        <w:ind w:left="720"/>
        <w:jc w:val="center"/>
        <w:rPr>
          <w:lang w:val="hr-HR"/>
        </w:rPr>
      </w:pPr>
    </w:p>
    <w:p w:rsidR="00B90CB1" w:rsidRDefault="00B90CB1" w:rsidP="00D0434F">
      <w:pPr>
        <w:ind w:left="720"/>
        <w:jc w:val="center"/>
        <w:rPr>
          <w:lang w:val="hr-HR"/>
        </w:rPr>
      </w:pPr>
    </w:p>
    <w:p w:rsidR="00B90CB1" w:rsidRDefault="00B90CB1" w:rsidP="00D0434F">
      <w:pPr>
        <w:ind w:left="720"/>
        <w:jc w:val="center"/>
        <w:rPr>
          <w:lang w:val="hr-HR"/>
        </w:rPr>
      </w:pPr>
    </w:p>
    <w:p w:rsidR="00B90CB1" w:rsidRDefault="00B90CB1" w:rsidP="00D0434F">
      <w:pPr>
        <w:ind w:left="720"/>
        <w:jc w:val="center"/>
        <w:rPr>
          <w:lang w:val="hr-HR"/>
        </w:rPr>
      </w:pPr>
    </w:p>
    <w:p w:rsidR="00B90CB1" w:rsidRPr="00CD5212" w:rsidRDefault="00B90CB1" w:rsidP="00D0434F">
      <w:pPr>
        <w:ind w:left="720"/>
        <w:jc w:val="center"/>
        <w:rPr>
          <w:lang w:val="hr-HR"/>
        </w:rPr>
      </w:pPr>
    </w:p>
    <w:p w:rsidR="007D4726" w:rsidRDefault="007D4726" w:rsidP="007D4726">
      <w:pPr>
        <w:jc w:val="center"/>
        <w:rPr>
          <w:lang w:val="hr-HR"/>
        </w:rPr>
      </w:pPr>
    </w:p>
    <w:p w:rsidR="004C7CC4" w:rsidRDefault="004C7CC4" w:rsidP="007D4726">
      <w:pPr>
        <w:jc w:val="center"/>
        <w:rPr>
          <w:lang w:val="hr-HR"/>
        </w:rPr>
      </w:pPr>
    </w:p>
    <w:p w:rsidR="004C7CC4" w:rsidRPr="00CD5212" w:rsidRDefault="004C7CC4" w:rsidP="004C7CC4">
      <w:pPr>
        <w:pStyle w:val="Heading4"/>
        <w:rPr>
          <w:lang w:val="hr-HR"/>
        </w:rPr>
      </w:pPr>
      <w:r>
        <w:rPr>
          <w:lang w:val="hr-HR"/>
        </w:rPr>
        <w:lastRenderedPageBreak/>
        <w:t>Unaprije</w:t>
      </w:r>
      <w:r>
        <w:rPr>
          <w:lang w:val="hr-BA"/>
        </w:rPr>
        <w:t>đ</w:t>
      </w:r>
      <w:r w:rsidRPr="009151CB">
        <w:rPr>
          <w:lang w:val="hr-HR"/>
        </w:rPr>
        <w:t>enje</w:t>
      </w:r>
      <w:r w:rsidRPr="00CD5212">
        <w:rPr>
          <w:lang w:val="hr-HR"/>
        </w:rPr>
        <w:t xml:space="preserve"> korisnika</w:t>
      </w:r>
      <w:r>
        <w:rPr>
          <w:lang w:val="hr-HR"/>
        </w:rPr>
        <w:t xml:space="preserve"> u admina</w:t>
      </w:r>
    </w:p>
    <w:p w:rsidR="004C7CC4" w:rsidRPr="00CD5212" w:rsidRDefault="004C7CC4" w:rsidP="004C7CC4">
      <w:pPr>
        <w:ind w:left="720"/>
        <w:rPr>
          <w:lang w:val="hr-HR"/>
        </w:rPr>
      </w:pPr>
      <w:r w:rsidRPr="00CD5212">
        <w:rPr>
          <w:lang w:val="hr-HR"/>
        </w:rPr>
        <w:t>Osnovni tok:</w:t>
      </w:r>
    </w:p>
    <w:p w:rsidR="004C7CC4" w:rsidRPr="00CD5212" w:rsidRDefault="009151CB" w:rsidP="00045244">
      <w:pPr>
        <w:pStyle w:val="Heading4"/>
        <w:rPr>
          <w:lang w:val="hr-HR"/>
        </w:rPr>
      </w:pPr>
      <w:r>
        <w:pict>
          <v:shape id="_x0000_i1032" type="#_x0000_t75" style="width:467.25pt;height:289.5pt">
            <v:imagedata r:id="rId17" o:title="osnovni_tok_unaprijedjenja_u_admina"/>
          </v:shape>
        </w:pict>
      </w:r>
    </w:p>
    <w:p w:rsidR="004C7CC4" w:rsidRDefault="004C7CC4" w:rsidP="004C7CC4">
      <w:pPr>
        <w:ind w:left="720"/>
        <w:jc w:val="center"/>
        <w:rPr>
          <w:lang w:val="hr-HR"/>
        </w:rPr>
      </w:pPr>
    </w:p>
    <w:p w:rsidR="004C7CC4" w:rsidRDefault="004C7CC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Default="00001FB4" w:rsidP="007D4726">
      <w:pPr>
        <w:jc w:val="center"/>
        <w:rPr>
          <w:lang w:val="hr-HR"/>
        </w:rPr>
      </w:pPr>
    </w:p>
    <w:p w:rsidR="00001FB4" w:rsidRPr="00CD5212" w:rsidRDefault="00001FB4" w:rsidP="007D4726">
      <w:pPr>
        <w:jc w:val="center"/>
        <w:rPr>
          <w:lang w:val="hr-HR"/>
        </w:rPr>
      </w:pPr>
    </w:p>
    <w:p w:rsidR="0067791F" w:rsidRPr="00CD5212" w:rsidRDefault="0067791F" w:rsidP="0067791F">
      <w:pPr>
        <w:pStyle w:val="Heading3"/>
        <w:rPr>
          <w:lang w:val="hr-HR"/>
        </w:rPr>
      </w:pPr>
      <w:bookmarkStart w:id="23" w:name="_Toc12209615"/>
      <w:bookmarkStart w:id="24" w:name="_Toc15320115"/>
      <w:bookmarkStart w:id="25" w:name="_Toc15567139"/>
      <w:r w:rsidRPr="00CD5212">
        <w:rPr>
          <w:lang w:val="hr-HR"/>
        </w:rPr>
        <w:lastRenderedPageBreak/>
        <w:t xml:space="preserve">Upravljanje </w:t>
      </w:r>
      <w:bookmarkEnd w:id="23"/>
      <w:bookmarkEnd w:id="24"/>
      <w:r w:rsidR="00785985">
        <w:rPr>
          <w:lang w:val="hr-HR"/>
        </w:rPr>
        <w:t>knjigama</w:t>
      </w:r>
      <w:bookmarkEnd w:id="25"/>
    </w:p>
    <w:p w:rsidR="007D4726" w:rsidRPr="00CD5212" w:rsidRDefault="001F1887" w:rsidP="00001FB4">
      <w:pPr>
        <w:pStyle w:val="Heading4"/>
        <w:rPr>
          <w:lang w:val="hr-HR"/>
        </w:rPr>
      </w:pPr>
      <w:r>
        <w:rPr>
          <w:lang w:val="hr-HR"/>
        </w:rPr>
        <w:t>Uml dijagram knjige</w:t>
      </w:r>
    </w:p>
    <w:p w:rsidR="00753D27" w:rsidRPr="00CD5212" w:rsidRDefault="009151CB" w:rsidP="00001FB4">
      <w:pPr>
        <w:pStyle w:val="Heading4"/>
        <w:rPr>
          <w:lang w:val="hr-HR"/>
        </w:rPr>
      </w:pPr>
      <w:r>
        <w:pict>
          <v:shape id="_x0000_i1033" type="#_x0000_t75" style="width:467.25pt;height:130.5pt">
            <v:imagedata r:id="rId18" o:title="Knjiga_UML"/>
          </v:shape>
        </w:pict>
      </w:r>
    </w:p>
    <w:p w:rsidR="0067791F" w:rsidRPr="00CD5212" w:rsidRDefault="0067791F" w:rsidP="004E7CF8">
      <w:pPr>
        <w:pStyle w:val="Heading4"/>
        <w:rPr>
          <w:lang w:val="hr-HR"/>
        </w:rPr>
      </w:pPr>
      <w:r w:rsidRPr="00CD5212">
        <w:rPr>
          <w:lang w:val="hr-HR"/>
        </w:rPr>
        <w:t xml:space="preserve">Dodavanje </w:t>
      </w:r>
      <w:r w:rsidR="00063A7E">
        <w:rPr>
          <w:lang w:val="hr-HR"/>
        </w:rPr>
        <w:t>knjiga</w:t>
      </w:r>
    </w:p>
    <w:p w:rsidR="00753D27" w:rsidRPr="00CD5212" w:rsidRDefault="00753D27" w:rsidP="007F43C7">
      <w:pPr>
        <w:pStyle w:val="Heading4"/>
        <w:jc w:val="left"/>
        <w:rPr>
          <w:lang w:val="hr-HR"/>
        </w:rPr>
      </w:pPr>
      <w:r w:rsidRPr="00CD5212">
        <w:rPr>
          <w:lang w:val="hr-HR"/>
        </w:rPr>
        <w:t>Osnovni tok:</w:t>
      </w:r>
      <w:r w:rsidR="009151CB">
        <w:pict>
          <v:shape id="_x0000_i1034" type="#_x0000_t75" style="width:467.25pt;height:276.75pt">
            <v:imagedata r:id="rId19" o:title="osnovni_tok_dodavanja_nove_knjige"/>
          </v:shape>
        </w:pict>
      </w:r>
    </w:p>
    <w:p w:rsidR="00754A51" w:rsidRDefault="00754A51" w:rsidP="004E7CF8">
      <w:pPr>
        <w:pStyle w:val="Heading4"/>
        <w:rPr>
          <w:lang w:val="hr-HR"/>
        </w:rPr>
      </w:pPr>
    </w:p>
    <w:p w:rsidR="00754A51" w:rsidRDefault="00754A51" w:rsidP="004E7CF8">
      <w:pPr>
        <w:pStyle w:val="Heading4"/>
        <w:rPr>
          <w:lang w:val="hr-HR"/>
        </w:rPr>
      </w:pPr>
    </w:p>
    <w:p w:rsidR="00754A51" w:rsidRDefault="00754A51" w:rsidP="004E7CF8">
      <w:pPr>
        <w:pStyle w:val="Heading4"/>
        <w:rPr>
          <w:lang w:val="hr-HR"/>
        </w:rPr>
      </w:pPr>
    </w:p>
    <w:p w:rsidR="00754A51" w:rsidRDefault="00754A51" w:rsidP="004E7CF8">
      <w:pPr>
        <w:pStyle w:val="Heading4"/>
        <w:rPr>
          <w:lang w:val="hr-HR"/>
        </w:rPr>
      </w:pPr>
    </w:p>
    <w:p w:rsidR="00754A51" w:rsidRDefault="00754A51" w:rsidP="004E7CF8">
      <w:pPr>
        <w:pStyle w:val="Heading4"/>
        <w:rPr>
          <w:lang w:val="hr-HR"/>
        </w:rPr>
      </w:pPr>
    </w:p>
    <w:p w:rsidR="00754A51" w:rsidRDefault="00754A51" w:rsidP="004E7CF8">
      <w:pPr>
        <w:pStyle w:val="Heading4"/>
        <w:rPr>
          <w:lang w:val="hr-HR"/>
        </w:rPr>
      </w:pPr>
    </w:p>
    <w:p w:rsidR="00754A51" w:rsidRDefault="00754A51" w:rsidP="004E7CF8">
      <w:pPr>
        <w:pStyle w:val="Heading4"/>
        <w:rPr>
          <w:lang w:val="hr-HR"/>
        </w:rPr>
      </w:pPr>
    </w:p>
    <w:p w:rsidR="00754A51" w:rsidRDefault="00754A51" w:rsidP="004E7CF8">
      <w:pPr>
        <w:pStyle w:val="Heading4"/>
        <w:rPr>
          <w:lang w:val="hr-HR"/>
        </w:rPr>
      </w:pPr>
    </w:p>
    <w:p w:rsidR="0067791F" w:rsidRPr="00CD5212" w:rsidRDefault="00754A51" w:rsidP="004E7CF8">
      <w:pPr>
        <w:pStyle w:val="Heading4"/>
        <w:rPr>
          <w:lang w:val="hr-HR"/>
        </w:rPr>
      </w:pPr>
      <w:r>
        <w:rPr>
          <w:lang w:val="hr-HR"/>
        </w:rPr>
        <w:lastRenderedPageBreak/>
        <w:t>Postavljanje dostupnosti</w:t>
      </w:r>
      <w:r w:rsidR="00001FB4">
        <w:rPr>
          <w:lang w:val="hr-HR"/>
        </w:rPr>
        <w:t xml:space="preserve"> knjiga</w:t>
      </w:r>
    </w:p>
    <w:p w:rsidR="00001FB4" w:rsidRDefault="00753D27" w:rsidP="00001FB4">
      <w:pPr>
        <w:ind w:left="720"/>
        <w:rPr>
          <w:lang w:val="hr-HR"/>
        </w:rPr>
      </w:pPr>
      <w:r w:rsidRPr="00CD5212">
        <w:rPr>
          <w:lang w:val="hr-HR"/>
        </w:rPr>
        <w:t>Osnovni tok:</w:t>
      </w:r>
    </w:p>
    <w:p w:rsidR="00001FB4" w:rsidRPr="00CD5212" w:rsidRDefault="009151CB" w:rsidP="008B6C19">
      <w:pPr>
        <w:pStyle w:val="Heading4"/>
        <w:rPr>
          <w:lang w:val="hr-HR"/>
        </w:rPr>
      </w:pPr>
      <w:r w:rsidRPr="008B6C19">
        <w:pict>
          <v:shape id="_x0000_i1036" type="#_x0000_t75" style="width:438pt;height:259.5pt">
            <v:imagedata r:id="rId20" o:title="osnovni_tok_postavljanja_dostupnosti_knjiga"/>
          </v:shape>
        </w:pict>
      </w:r>
    </w:p>
    <w:p w:rsidR="008F5029" w:rsidRPr="00CD5212" w:rsidRDefault="008F5029" w:rsidP="00313A4B">
      <w:pPr>
        <w:jc w:val="center"/>
        <w:rPr>
          <w:lang w:val="hr-HR"/>
        </w:rPr>
      </w:pPr>
    </w:p>
    <w:p w:rsidR="00AC4F40" w:rsidRPr="00CD5212" w:rsidRDefault="00AC4F40" w:rsidP="00495FEE">
      <w:pPr>
        <w:jc w:val="center"/>
        <w:rPr>
          <w:lang w:val="hr-HR"/>
        </w:rPr>
      </w:pPr>
    </w:p>
    <w:p w:rsidR="00AC4F40" w:rsidRPr="00CD5212" w:rsidRDefault="00AC4F40" w:rsidP="00AC4F40">
      <w:pPr>
        <w:pStyle w:val="Heading3"/>
        <w:rPr>
          <w:lang w:val="hr-HR"/>
        </w:rPr>
      </w:pPr>
      <w:bookmarkStart w:id="26" w:name="_Toc12209616"/>
      <w:bookmarkStart w:id="27" w:name="_Toc15320116"/>
      <w:bookmarkStart w:id="28" w:name="_Toc15567140"/>
      <w:r w:rsidRPr="00CD5212">
        <w:rPr>
          <w:lang w:val="hr-HR"/>
        </w:rPr>
        <w:t xml:space="preserve">Upravljanje </w:t>
      </w:r>
      <w:bookmarkEnd w:id="26"/>
      <w:bookmarkEnd w:id="27"/>
      <w:r w:rsidR="009151CB">
        <w:rPr>
          <w:lang w:val="hr-HR"/>
        </w:rPr>
        <w:t>Autorima</w:t>
      </w:r>
      <w:bookmarkEnd w:id="28"/>
    </w:p>
    <w:p w:rsidR="00AC4F40" w:rsidRPr="00CD5212" w:rsidRDefault="009151CB" w:rsidP="004E7CF8">
      <w:pPr>
        <w:pStyle w:val="Heading4"/>
        <w:rPr>
          <w:lang w:val="hr-HR"/>
        </w:rPr>
      </w:pPr>
      <w:r>
        <w:rPr>
          <w:lang w:val="hr-HR"/>
        </w:rPr>
        <w:t>Uml dijagram autora</w:t>
      </w:r>
    </w:p>
    <w:p w:rsidR="00AA458A" w:rsidRDefault="009151CB" w:rsidP="008B6C19">
      <w:pPr>
        <w:pStyle w:val="Heading4"/>
        <w:rPr>
          <w:lang w:val="hr-HR"/>
        </w:rPr>
      </w:pPr>
      <w:r>
        <w:rPr>
          <w:lang w:val="hr-HR"/>
        </w:rPr>
        <w:pict>
          <v:shape id="_x0000_i1037" type="#_x0000_t75" style="width:106.5pt;height:100.5pt">
            <v:imagedata r:id="rId21" o:title="Autor_UML"/>
          </v:shape>
        </w:pict>
      </w:r>
    </w:p>
    <w:p w:rsidR="009151CB" w:rsidRDefault="009151CB" w:rsidP="009151CB">
      <w:pPr>
        <w:rPr>
          <w:rFonts w:ascii="Arial" w:hAnsi="Arial"/>
          <w:noProof/>
          <w:lang w:val="hr-HR"/>
        </w:rPr>
      </w:pPr>
    </w:p>
    <w:p w:rsidR="009151CB" w:rsidRDefault="009151CB" w:rsidP="009151CB">
      <w:pPr>
        <w:rPr>
          <w:rFonts w:ascii="Arial" w:hAnsi="Arial"/>
          <w:noProof/>
          <w:lang w:val="hr-HR"/>
        </w:rPr>
      </w:pPr>
    </w:p>
    <w:p w:rsidR="009151CB" w:rsidRDefault="009151CB" w:rsidP="009151CB">
      <w:pPr>
        <w:rPr>
          <w:rFonts w:ascii="Arial" w:hAnsi="Arial"/>
          <w:noProof/>
          <w:lang w:val="hr-HR"/>
        </w:rPr>
      </w:pPr>
    </w:p>
    <w:p w:rsidR="009151CB" w:rsidRDefault="009151CB" w:rsidP="009151CB">
      <w:pPr>
        <w:rPr>
          <w:rFonts w:ascii="Arial" w:hAnsi="Arial"/>
          <w:noProof/>
          <w:lang w:val="hr-HR"/>
        </w:rPr>
      </w:pPr>
    </w:p>
    <w:p w:rsidR="009151CB" w:rsidRPr="009151CB" w:rsidRDefault="009151CB" w:rsidP="009151CB">
      <w:pPr>
        <w:rPr>
          <w:lang w:val="hr-HR"/>
        </w:rPr>
      </w:pPr>
    </w:p>
    <w:p w:rsidR="009151CB" w:rsidRDefault="009151CB" w:rsidP="009151CB">
      <w:pPr>
        <w:pStyle w:val="Heading4"/>
        <w:rPr>
          <w:lang w:val="hr-HR"/>
        </w:rPr>
      </w:pPr>
    </w:p>
    <w:p w:rsidR="009151CB" w:rsidRDefault="009151CB" w:rsidP="009151CB">
      <w:pPr>
        <w:pStyle w:val="Heading4"/>
        <w:rPr>
          <w:lang w:val="hr-HR"/>
        </w:rPr>
      </w:pPr>
    </w:p>
    <w:p w:rsidR="009151CB" w:rsidRDefault="009151CB" w:rsidP="009151CB">
      <w:pPr>
        <w:rPr>
          <w:lang w:val="hr-HR"/>
        </w:rPr>
      </w:pPr>
    </w:p>
    <w:p w:rsidR="009151CB" w:rsidRDefault="009151CB" w:rsidP="009151CB">
      <w:pPr>
        <w:rPr>
          <w:lang w:val="hr-HR"/>
        </w:rPr>
      </w:pPr>
    </w:p>
    <w:p w:rsidR="009151CB" w:rsidRDefault="009151CB" w:rsidP="009151CB">
      <w:pPr>
        <w:rPr>
          <w:lang w:val="hr-HR"/>
        </w:rPr>
      </w:pPr>
    </w:p>
    <w:p w:rsidR="009151CB" w:rsidRPr="009151CB" w:rsidRDefault="009151CB" w:rsidP="009151CB">
      <w:pPr>
        <w:rPr>
          <w:lang w:val="hr-HR"/>
        </w:rPr>
      </w:pPr>
    </w:p>
    <w:p w:rsidR="009151CB" w:rsidRPr="00CD5212" w:rsidRDefault="009151CB" w:rsidP="009151CB">
      <w:pPr>
        <w:pStyle w:val="Heading4"/>
        <w:rPr>
          <w:lang w:val="hr-HR"/>
        </w:rPr>
      </w:pPr>
      <w:r>
        <w:rPr>
          <w:lang w:val="hr-HR"/>
        </w:rPr>
        <w:lastRenderedPageBreak/>
        <w:t>Dodavanje autora</w:t>
      </w:r>
    </w:p>
    <w:p w:rsidR="009151CB" w:rsidRPr="00CD5212" w:rsidRDefault="009151CB" w:rsidP="009151CB">
      <w:pPr>
        <w:ind w:left="720"/>
        <w:rPr>
          <w:lang w:val="hr-HR"/>
        </w:rPr>
      </w:pPr>
      <w:r w:rsidRPr="00CD5212">
        <w:rPr>
          <w:lang w:val="hr-HR"/>
        </w:rPr>
        <w:t>Osnovni tok:</w:t>
      </w:r>
    </w:p>
    <w:p w:rsidR="009151CB" w:rsidRDefault="009151CB" w:rsidP="008B6C19">
      <w:pPr>
        <w:pStyle w:val="Heading4"/>
        <w:rPr>
          <w:lang w:val="hr-HR"/>
        </w:rPr>
      </w:pPr>
      <w:r w:rsidRPr="008B6C19">
        <w:drawing>
          <wp:inline distT="0" distB="0" distL="0" distR="0">
            <wp:extent cx="5934075" cy="3514725"/>
            <wp:effectExtent l="0" t="0" r="0" b="0"/>
            <wp:docPr id="2" name="Picture 2" descr="osnovni_tok_dodavanja_novog_aut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snovni_tok_dodavanja_novog_autor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1F" w:rsidRPr="00CD5212" w:rsidRDefault="00A1521F" w:rsidP="00A1521F">
      <w:pPr>
        <w:ind w:left="720"/>
        <w:jc w:val="center"/>
        <w:rPr>
          <w:lang w:val="hr-HR"/>
        </w:rPr>
      </w:pPr>
    </w:p>
    <w:p w:rsidR="00AC4F40" w:rsidRPr="00CD5212" w:rsidRDefault="00AC4F40" w:rsidP="00AC4F40">
      <w:pPr>
        <w:pStyle w:val="Heading3"/>
        <w:rPr>
          <w:lang w:val="hr-HR"/>
        </w:rPr>
      </w:pPr>
      <w:bookmarkStart w:id="29" w:name="_Toc12209617"/>
      <w:bookmarkStart w:id="30" w:name="_Toc15320117"/>
      <w:bookmarkStart w:id="31" w:name="_Toc15567141"/>
      <w:r w:rsidRPr="00CD5212">
        <w:rPr>
          <w:lang w:val="hr-HR"/>
        </w:rPr>
        <w:t xml:space="preserve">Upravljanje </w:t>
      </w:r>
      <w:bookmarkEnd w:id="29"/>
      <w:bookmarkEnd w:id="30"/>
      <w:r w:rsidR="009151CB">
        <w:rPr>
          <w:lang w:val="hr-HR"/>
        </w:rPr>
        <w:t>narudzbama</w:t>
      </w:r>
      <w:bookmarkEnd w:id="31"/>
    </w:p>
    <w:p w:rsidR="008203C5" w:rsidRPr="00CD5212" w:rsidRDefault="008203C5" w:rsidP="004E7CF8">
      <w:pPr>
        <w:pStyle w:val="Heading4"/>
        <w:rPr>
          <w:lang w:val="hr-HR"/>
        </w:rPr>
      </w:pPr>
      <w:r w:rsidRPr="00CD5212">
        <w:rPr>
          <w:lang w:val="hr-HR"/>
        </w:rPr>
        <w:t>Dijagram klasa</w:t>
      </w:r>
    </w:p>
    <w:p w:rsidR="006F43B3" w:rsidRDefault="009151CB" w:rsidP="008B6C19">
      <w:pPr>
        <w:pStyle w:val="Heading4"/>
        <w:rPr>
          <w:lang w:val="bs-Latn-BA" w:eastAsia="bs-Latn-BA"/>
        </w:rPr>
      </w:pPr>
      <w:r>
        <w:pict>
          <v:shape id="_x0000_i1040" type="#_x0000_t75" style="width:251.25pt;height:160.5pt">
            <v:imagedata r:id="rId23" o:title="Narudzba_UML"/>
          </v:shape>
        </w:pict>
      </w:r>
    </w:p>
    <w:p w:rsidR="00B90CB1" w:rsidRDefault="00B90CB1" w:rsidP="008203C5">
      <w:pPr>
        <w:jc w:val="center"/>
        <w:rPr>
          <w:noProof/>
          <w:lang w:val="bs-Latn-BA" w:eastAsia="bs-Latn-BA"/>
        </w:rPr>
      </w:pPr>
    </w:p>
    <w:p w:rsidR="00B90CB1" w:rsidRDefault="00B90CB1" w:rsidP="008203C5">
      <w:pPr>
        <w:jc w:val="center"/>
        <w:rPr>
          <w:noProof/>
          <w:lang w:val="bs-Latn-BA" w:eastAsia="bs-Latn-BA"/>
        </w:rPr>
      </w:pPr>
    </w:p>
    <w:p w:rsidR="00B90CB1" w:rsidRDefault="00B90CB1" w:rsidP="008203C5">
      <w:pPr>
        <w:jc w:val="center"/>
        <w:rPr>
          <w:noProof/>
          <w:lang w:val="bs-Latn-BA" w:eastAsia="bs-Latn-BA"/>
        </w:rPr>
      </w:pPr>
    </w:p>
    <w:p w:rsidR="00B90CB1" w:rsidRDefault="00B90CB1" w:rsidP="008203C5">
      <w:pPr>
        <w:jc w:val="center"/>
        <w:rPr>
          <w:noProof/>
          <w:lang w:val="bs-Latn-BA" w:eastAsia="bs-Latn-BA"/>
        </w:rPr>
      </w:pPr>
    </w:p>
    <w:p w:rsidR="00B90CB1" w:rsidRDefault="00B90CB1" w:rsidP="008203C5">
      <w:pPr>
        <w:jc w:val="center"/>
        <w:rPr>
          <w:noProof/>
          <w:lang w:val="bs-Latn-BA" w:eastAsia="bs-Latn-BA"/>
        </w:rPr>
      </w:pPr>
    </w:p>
    <w:p w:rsidR="00B90CB1" w:rsidRDefault="00B90CB1" w:rsidP="008203C5">
      <w:pPr>
        <w:jc w:val="center"/>
        <w:rPr>
          <w:noProof/>
          <w:lang w:val="bs-Latn-BA" w:eastAsia="bs-Latn-BA"/>
        </w:rPr>
      </w:pPr>
    </w:p>
    <w:p w:rsidR="00B90CB1" w:rsidRDefault="00B90CB1" w:rsidP="008203C5">
      <w:pPr>
        <w:jc w:val="center"/>
        <w:rPr>
          <w:noProof/>
          <w:lang w:val="bs-Latn-BA" w:eastAsia="bs-Latn-BA"/>
        </w:rPr>
      </w:pPr>
    </w:p>
    <w:p w:rsidR="00B90CB1" w:rsidRDefault="00B90CB1" w:rsidP="008203C5">
      <w:pPr>
        <w:jc w:val="center"/>
        <w:rPr>
          <w:noProof/>
          <w:lang w:val="bs-Latn-BA" w:eastAsia="bs-Latn-BA"/>
        </w:rPr>
      </w:pPr>
    </w:p>
    <w:p w:rsidR="006F43B3" w:rsidRDefault="008B6C19" w:rsidP="004E7CF8">
      <w:pPr>
        <w:pStyle w:val="Heading4"/>
        <w:rPr>
          <w:lang w:val="hr-HR"/>
        </w:rPr>
      </w:pPr>
      <w:r>
        <w:rPr>
          <w:lang w:val="hr-HR"/>
        </w:rPr>
        <w:lastRenderedPageBreak/>
        <w:t>Napravi narudzbu</w:t>
      </w:r>
    </w:p>
    <w:p w:rsidR="006F43B3" w:rsidRDefault="006F43B3" w:rsidP="006F43B3">
      <w:pPr>
        <w:ind w:left="720"/>
        <w:rPr>
          <w:lang w:val="hr-HR"/>
        </w:rPr>
      </w:pPr>
      <w:r>
        <w:rPr>
          <w:lang w:val="hr-HR"/>
        </w:rPr>
        <w:t>Osnovni tok:</w:t>
      </w:r>
    </w:p>
    <w:p w:rsidR="006F43B3" w:rsidRPr="006F43B3" w:rsidRDefault="008B6C19" w:rsidP="008B6C19">
      <w:pPr>
        <w:pStyle w:val="Heading4"/>
        <w:rPr>
          <w:lang w:val="hr-HR"/>
        </w:rPr>
      </w:pPr>
      <w:r>
        <w:pict>
          <v:shape id="_x0000_i1041" type="#_x0000_t75" style="width:468pt;height:214.5pt">
            <v:imagedata r:id="rId24" o:title="osnovni_tok_kupovine_knjige"/>
          </v:shape>
        </w:pict>
      </w:r>
    </w:p>
    <w:p w:rsidR="006F43B3" w:rsidRDefault="006F43B3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Default="008B6C19" w:rsidP="006F43B3">
      <w:pPr>
        <w:ind w:left="720"/>
        <w:jc w:val="center"/>
        <w:rPr>
          <w:lang w:val="hr-HR"/>
        </w:rPr>
      </w:pPr>
    </w:p>
    <w:p w:rsidR="008B6C19" w:rsidRPr="00CD5212" w:rsidRDefault="008B6C19" w:rsidP="006F43B3">
      <w:pPr>
        <w:ind w:left="720"/>
        <w:jc w:val="center"/>
        <w:rPr>
          <w:lang w:val="hr-HR"/>
        </w:rPr>
      </w:pPr>
    </w:p>
    <w:p w:rsidR="00E47123" w:rsidRPr="00CD5212" w:rsidRDefault="0079575F">
      <w:pPr>
        <w:pStyle w:val="Heading1"/>
        <w:rPr>
          <w:lang w:val="hr-HR"/>
        </w:rPr>
      </w:pPr>
      <w:bookmarkStart w:id="32" w:name="_Toc12209618"/>
      <w:bookmarkStart w:id="33" w:name="_Toc15320118"/>
      <w:bookmarkStart w:id="34" w:name="_Toc15567142"/>
      <w:r w:rsidRPr="00CD5212">
        <w:rPr>
          <w:lang w:val="hr-HR"/>
        </w:rPr>
        <w:lastRenderedPageBreak/>
        <w:t>Logički pogled</w:t>
      </w:r>
      <w:bookmarkEnd w:id="32"/>
      <w:bookmarkEnd w:id="33"/>
      <w:bookmarkEnd w:id="34"/>
    </w:p>
    <w:p w:rsidR="0079575F" w:rsidRPr="00CD5212" w:rsidRDefault="0079575F" w:rsidP="0079575F">
      <w:pPr>
        <w:pStyle w:val="Heading2"/>
        <w:rPr>
          <w:lang w:val="hr-HR"/>
        </w:rPr>
      </w:pPr>
      <w:bookmarkStart w:id="35" w:name="_Toc12209619"/>
      <w:bookmarkStart w:id="36" w:name="_Toc15320119"/>
      <w:bookmarkStart w:id="37" w:name="_Toc15567143"/>
      <w:r w:rsidRPr="00CD5212">
        <w:rPr>
          <w:lang w:val="hr-HR"/>
        </w:rPr>
        <w:t>Paketi značajni za arhitekturu</w:t>
      </w:r>
      <w:bookmarkEnd w:id="35"/>
      <w:bookmarkEnd w:id="36"/>
      <w:bookmarkEnd w:id="37"/>
    </w:p>
    <w:p w:rsidR="0079575F" w:rsidRPr="00CD5212" w:rsidRDefault="0079575F" w:rsidP="0064424E">
      <w:pPr>
        <w:pStyle w:val="Heading4"/>
        <w:rPr>
          <w:lang w:val="hr-HR"/>
        </w:rPr>
      </w:pPr>
      <w:r w:rsidRPr="00CD5212">
        <w:drawing>
          <wp:inline distT="0" distB="0" distL="0" distR="0">
            <wp:extent cx="4433978" cy="1069976"/>
            <wp:effectExtent l="0" t="0" r="0" b="0"/>
            <wp:docPr id="30" name="Picture 9" descr="C:\Users\SICVA\Desktop\sl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CVA\Desktop\sl19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11176" t="25914" r="13643" b="32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34" cy="107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75F" w:rsidRPr="00CD5212" w:rsidRDefault="0079575F" w:rsidP="0079575F">
      <w:pPr>
        <w:pStyle w:val="Heading2"/>
        <w:rPr>
          <w:lang w:val="hr-HR"/>
        </w:rPr>
      </w:pPr>
      <w:bookmarkStart w:id="38" w:name="_Toc12209620"/>
      <w:bookmarkStart w:id="39" w:name="_Toc15320120"/>
      <w:bookmarkStart w:id="40" w:name="_Toc15567144"/>
      <w:r w:rsidRPr="00CD5212">
        <w:rPr>
          <w:lang w:val="hr-HR"/>
        </w:rPr>
        <w:t>Model</w:t>
      </w:r>
      <w:bookmarkEnd w:id="38"/>
      <w:bookmarkEnd w:id="39"/>
      <w:bookmarkEnd w:id="40"/>
    </w:p>
    <w:p w:rsidR="0079575F" w:rsidRDefault="0064424E" w:rsidP="0064424E">
      <w:pPr>
        <w:pStyle w:val="Heading4"/>
      </w:pPr>
      <w:r w:rsidRPr="0064424E">
        <w:pict>
          <v:shape id="_x0000_i1074" type="#_x0000_t75" style="width:432.75pt;height:279.75pt">
            <v:imagedata r:id="rId26" o:title="Model_UML"/>
          </v:shape>
        </w:pict>
      </w:r>
    </w:p>
    <w:p w:rsidR="0064424E" w:rsidRPr="0064424E" w:rsidRDefault="0064424E" w:rsidP="0064424E"/>
    <w:p w:rsidR="0079575F" w:rsidRPr="00CD5212" w:rsidRDefault="0079575F" w:rsidP="0079575F">
      <w:pPr>
        <w:pStyle w:val="Heading2"/>
        <w:rPr>
          <w:lang w:val="hr-HR"/>
        </w:rPr>
      </w:pPr>
      <w:bookmarkStart w:id="41" w:name="_Toc12209621"/>
      <w:bookmarkStart w:id="42" w:name="_Toc15320121"/>
      <w:bookmarkStart w:id="43" w:name="_Toc15567145"/>
      <w:r w:rsidRPr="00CD5212">
        <w:rPr>
          <w:lang w:val="hr-HR"/>
        </w:rPr>
        <w:lastRenderedPageBreak/>
        <w:t>Controller</w:t>
      </w:r>
      <w:bookmarkEnd w:id="41"/>
      <w:bookmarkEnd w:id="42"/>
      <w:bookmarkEnd w:id="43"/>
    </w:p>
    <w:p w:rsidR="0079575F" w:rsidRPr="00CD5212" w:rsidRDefault="0064424E" w:rsidP="0064424E">
      <w:pPr>
        <w:pStyle w:val="Heading4"/>
        <w:rPr>
          <w:lang w:val="hr-HR"/>
        </w:rPr>
      </w:pPr>
      <w:r w:rsidRPr="0064424E">
        <w:pict>
          <v:shape id="_x0000_i1078" type="#_x0000_t75" style="width:468pt;height:318.75pt">
            <v:imagedata r:id="rId27" o:title="Controller_UML"/>
          </v:shape>
        </w:pict>
      </w:r>
    </w:p>
    <w:p w:rsidR="0079575F" w:rsidRPr="00CD5212" w:rsidRDefault="0079575F" w:rsidP="0079575F">
      <w:pPr>
        <w:pStyle w:val="Heading2"/>
        <w:rPr>
          <w:lang w:val="hr-HR"/>
        </w:rPr>
      </w:pPr>
      <w:bookmarkStart w:id="44" w:name="_Toc12209622"/>
      <w:bookmarkStart w:id="45" w:name="_Toc15320122"/>
      <w:bookmarkStart w:id="46" w:name="_Toc15567146"/>
      <w:r w:rsidRPr="00CD5212">
        <w:rPr>
          <w:lang w:val="hr-HR"/>
        </w:rPr>
        <w:t>View</w:t>
      </w:r>
      <w:bookmarkEnd w:id="44"/>
      <w:bookmarkEnd w:id="45"/>
      <w:bookmarkEnd w:id="46"/>
    </w:p>
    <w:p w:rsidR="00F97FB5" w:rsidRPr="00CD5212" w:rsidRDefault="00517EDD" w:rsidP="00517EDD">
      <w:pPr>
        <w:pStyle w:val="Heading4"/>
        <w:rPr>
          <w:lang w:val="hr-HR"/>
        </w:rPr>
      </w:pPr>
      <w:r>
        <w:pict>
          <v:shape id="_x0000_i1080" type="#_x0000_t75" style="width:467.25pt;height:198.75pt">
            <v:imagedata r:id="rId28" o:title="View_UML"/>
          </v:shape>
        </w:pict>
      </w:r>
    </w:p>
    <w:p w:rsidR="00F97FB5" w:rsidRPr="00CD5212" w:rsidRDefault="00F97FB5" w:rsidP="00B90CB1">
      <w:pPr>
        <w:rPr>
          <w:lang w:val="hr-HR"/>
        </w:rPr>
      </w:pPr>
    </w:p>
    <w:p w:rsidR="005A74C2" w:rsidRPr="00CD5212" w:rsidRDefault="00F97FB5" w:rsidP="00F97FB5">
      <w:pPr>
        <w:pStyle w:val="Heading1"/>
        <w:rPr>
          <w:lang w:val="hr-HR"/>
        </w:rPr>
      </w:pPr>
      <w:bookmarkStart w:id="47" w:name="_Toc12209623"/>
      <w:bookmarkStart w:id="48" w:name="_Toc15320123"/>
      <w:bookmarkStart w:id="49" w:name="_Toc15567147"/>
      <w:r w:rsidRPr="00CD5212">
        <w:rPr>
          <w:lang w:val="hr-HR"/>
        </w:rPr>
        <w:lastRenderedPageBreak/>
        <w:t>Pogled postavljanja</w:t>
      </w:r>
      <w:bookmarkEnd w:id="47"/>
      <w:bookmarkEnd w:id="48"/>
      <w:bookmarkEnd w:id="49"/>
    </w:p>
    <w:p w:rsidR="00F97FB5" w:rsidRDefault="00CF0A59" w:rsidP="00F97FB5">
      <w:pPr>
        <w:jc w:val="center"/>
        <w:rPr>
          <w:lang w:val="hr-HR"/>
        </w:rPr>
      </w:pPr>
      <w:r>
        <w:rPr>
          <w:noProof/>
        </w:rPr>
        <w:drawing>
          <wp:inline distT="0" distB="0" distL="0" distR="0">
            <wp:extent cx="5594165" cy="2241850"/>
            <wp:effectExtent l="19050" t="0" r="6535" b="0"/>
            <wp:docPr id="1" name="Picture 0" descr="Arhitektura sustav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 sustava (2)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6391" cy="224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93" w:rsidRDefault="005E5793" w:rsidP="005E5793">
      <w:pPr>
        <w:rPr>
          <w:lang w:val="hr-HR"/>
        </w:rPr>
      </w:pPr>
    </w:p>
    <w:p w:rsidR="005E5793" w:rsidRDefault="005E5793" w:rsidP="005E5793">
      <w:pPr>
        <w:pStyle w:val="Heading1"/>
        <w:rPr>
          <w:lang w:val="hr-HR"/>
        </w:rPr>
      </w:pPr>
      <w:bookmarkStart w:id="50" w:name="_Toc12209624"/>
      <w:bookmarkStart w:id="51" w:name="_Toc15320124"/>
      <w:bookmarkStart w:id="52" w:name="_Toc15567148"/>
      <w:r>
        <w:rPr>
          <w:lang w:val="hr-HR"/>
        </w:rPr>
        <w:t>Veličina i performanse sustava</w:t>
      </w:r>
      <w:bookmarkEnd w:id="50"/>
      <w:bookmarkEnd w:id="51"/>
      <w:bookmarkEnd w:id="52"/>
    </w:p>
    <w:p w:rsidR="00A248B0" w:rsidRPr="00F5600C" w:rsidRDefault="005E5793" w:rsidP="005E5793">
      <w:pPr>
        <w:rPr>
          <w:sz w:val="24"/>
          <w:szCs w:val="24"/>
          <w:lang w:val="hr-BA"/>
        </w:rPr>
      </w:pPr>
      <w:r w:rsidRPr="00F5600C">
        <w:rPr>
          <w:sz w:val="24"/>
          <w:szCs w:val="24"/>
          <w:lang w:val="hr-HR"/>
        </w:rPr>
        <w:t>Sama veličina sustava je varijabilna i ovis</w:t>
      </w:r>
      <w:r w:rsidR="004C411D" w:rsidRPr="00F5600C">
        <w:rPr>
          <w:sz w:val="24"/>
          <w:szCs w:val="24"/>
          <w:lang w:val="hr-HR"/>
        </w:rPr>
        <w:t>i o količini unesenih podataka</w:t>
      </w:r>
      <w:r w:rsidR="00A248B0" w:rsidRPr="00F5600C">
        <w:rPr>
          <w:sz w:val="24"/>
          <w:szCs w:val="24"/>
          <w:lang w:val="hr-HR"/>
        </w:rPr>
        <w:t>, performanse sustava su optimizirane za arhitekturu sustava i sami sustav omogućava veliku skalabilnost kako broja korisnika sustava koje može poslužiti tako i količinu podataka koje sustav može po</w:t>
      </w:r>
      <w:r w:rsidR="00F5600C">
        <w:rPr>
          <w:sz w:val="24"/>
          <w:szCs w:val="24"/>
          <w:lang w:val="hr-HR"/>
        </w:rPr>
        <w:t>hraniti na udaljenom serveru. Mogu</w:t>
      </w:r>
      <w:r w:rsidR="00F5600C">
        <w:rPr>
          <w:sz w:val="24"/>
          <w:szCs w:val="24"/>
          <w:lang w:val="hr-BA"/>
        </w:rPr>
        <w:t>će poboljšanje brzine sustava je prelazak na plaćeni hosting koji nudi bolje hardware-ske performanse.</w:t>
      </w:r>
    </w:p>
    <w:p w:rsidR="005E5793" w:rsidRDefault="00A248B0" w:rsidP="00A248B0">
      <w:pPr>
        <w:pStyle w:val="Heading1"/>
        <w:rPr>
          <w:lang w:val="hr-HR"/>
        </w:rPr>
      </w:pPr>
      <w:bookmarkStart w:id="53" w:name="_Toc12209625"/>
      <w:bookmarkStart w:id="54" w:name="_Toc15320125"/>
      <w:bookmarkStart w:id="55" w:name="_Toc15567149"/>
      <w:r>
        <w:rPr>
          <w:lang w:val="hr-HR"/>
        </w:rPr>
        <w:t>Kvalitete sustava</w:t>
      </w:r>
      <w:bookmarkEnd w:id="53"/>
      <w:bookmarkEnd w:id="54"/>
      <w:bookmarkEnd w:id="55"/>
      <w:r w:rsidR="005E5793">
        <w:rPr>
          <w:lang w:val="hr-HR"/>
        </w:rPr>
        <w:t xml:space="preserve"> </w:t>
      </w:r>
    </w:p>
    <w:p w:rsidR="00A248B0" w:rsidRPr="00F5600C" w:rsidRDefault="00A248B0" w:rsidP="00A248B0">
      <w:pPr>
        <w:rPr>
          <w:sz w:val="24"/>
          <w:szCs w:val="24"/>
          <w:lang w:val="hr-HR"/>
        </w:rPr>
      </w:pPr>
      <w:r w:rsidRPr="00F5600C">
        <w:rPr>
          <w:sz w:val="24"/>
          <w:szCs w:val="24"/>
          <w:lang w:val="hr-HR"/>
        </w:rPr>
        <w:t>Jedna od osnovnih kvaliteta sustava je da koristi web platformu i kao takav je dostupan bilo gdje na svijetu gdje imamo pristup internetu, sustav je dostupan</w:t>
      </w:r>
      <w:r w:rsidR="006A6816" w:rsidRPr="00F5600C">
        <w:rPr>
          <w:sz w:val="24"/>
          <w:szCs w:val="24"/>
          <w:lang w:val="hr-HR"/>
        </w:rPr>
        <w:t xml:space="preserve"> 0-24h korisnicima sustava</w:t>
      </w:r>
      <w:r w:rsidRPr="00F5600C">
        <w:rPr>
          <w:sz w:val="24"/>
          <w:szCs w:val="24"/>
          <w:lang w:val="hr-HR"/>
        </w:rPr>
        <w:t>. Sve sto je potrebno za korištenje alata sustava je web preglednik nikakve dodatne instalacije na klijentovom računalu nisu potrebne.</w:t>
      </w:r>
      <w:r w:rsidR="00A81811" w:rsidRPr="00F5600C">
        <w:rPr>
          <w:sz w:val="24"/>
          <w:szCs w:val="24"/>
          <w:lang w:val="hr-HR"/>
        </w:rPr>
        <w:t xml:space="preserve"> Pored svega ovoga sustav ima jako dobro korisničko sučelje koje je implementirano korištenjem asinkronog komuniciranja sa serverom.</w:t>
      </w:r>
    </w:p>
    <w:sectPr w:rsidR="00A248B0" w:rsidRPr="00F5600C" w:rsidSect="00E47123">
      <w:headerReference w:type="default" r:id="rId30"/>
      <w:footerReference w:type="default" r:id="rId31"/>
      <w:headerReference w:type="first" r:id="rId32"/>
      <w:footerReference w:type="first" r:id="rId3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FAA" w:rsidRDefault="00674FAA">
      <w:pPr>
        <w:spacing w:line="240" w:lineRule="auto"/>
      </w:pPr>
      <w:r>
        <w:separator/>
      </w:r>
    </w:p>
  </w:endnote>
  <w:endnote w:type="continuationSeparator" w:id="0">
    <w:p w:rsidR="00674FAA" w:rsidRDefault="00674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23" w:rsidRDefault="00CF54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B6C4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7123" w:rsidRDefault="00E471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712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7123" w:rsidRDefault="00E4712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7123" w:rsidRDefault="00EB6C40" w:rsidP="005A74C2">
          <w:pPr>
            <w:jc w:val="center"/>
          </w:pPr>
          <w:r>
            <w:sym w:font="Symbol" w:char="F0D3"/>
          </w:r>
          <w:r w:rsidR="005A74C2">
            <w:t>FPMOZ – Informatika</w:t>
          </w:r>
          <w:r>
            <w:t xml:space="preserve">, </w:t>
          </w:r>
          <w:r w:rsidR="00CF54CC">
            <w:fldChar w:fldCharType="begin"/>
          </w:r>
          <w:r>
            <w:instrText xml:space="preserve"> DATE \@ "yyyy" </w:instrText>
          </w:r>
          <w:r w:rsidR="00CF54CC">
            <w:fldChar w:fldCharType="separate"/>
          </w:r>
          <w:r w:rsidR="009151CB">
            <w:rPr>
              <w:noProof/>
            </w:rPr>
            <w:t>2019</w:t>
          </w:r>
          <w:r w:rsidR="00CF54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7123" w:rsidRDefault="00EB6C40">
          <w:pPr>
            <w:jc w:val="right"/>
          </w:pPr>
          <w:r>
            <w:t xml:space="preserve">Page </w:t>
          </w:r>
          <w:r w:rsidR="00CF54C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F54CC">
            <w:rPr>
              <w:rStyle w:val="PageNumber"/>
            </w:rPr>
            <w:fldChar w:fldCharType="separate"/>
          </w:r>
          <w:r w:rsidR="00816CDF">
            <w:rPr>
              <w:rStyle w:val="PageNumber"/>
              <w:noProof/>
            </w:rPr>
            <w:t>3</w:t>
          </w:r>
          <w:r w:rsidR="00CF54CC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F517EC">
            <w:rPr>
              <w:rStyle w:val="PageNumber"/>
              <w:noProof/>
            </w:rPr>
            <w:fldChar w:fldCharType="begin"/>
          </w:r>
          <w:r w:rsidR="00F517EC">
            <w:rPr>
              <w:rStyle w:val="PageNumber"/>
              <w:noProof/>
            </w:rPr>
            <w:instrText xml:space="preserve"> NUMPAGES  \* MERGEFORMAT </w:instrText>
          </w:r>
          <w:r w:rsidR="00F517EC">
            <w:rPr>
              <w:rStyle w:val="PageNumber"/>
              <w:noProof/>
            </w:rPr>
            <w:fldChar w:fldCharType="separate"/>
          </w:r>
          <w:r w:rsidR="00816CDF">
            <w:rPr>
              <w:rStyle w:val="PageNumber"/>
              <w:noProof/>
            </w:rPr>
            <w:t>15</w:t>
          </w:r>
          <w:r w:rsidR="00F517EC">
            <w:rPr>
              <w:rStyle w:val="PageNumber"/>
              <w:noProof/>
            </w:rPr>
            <w:fldChar w:fldCharType="end"/>
          </w:r>
        </w:p>
      </w:tc>
    </w:tr>
  </w:tbl>
  <w:p w:rsidR="00E47123" w:rsidRDefault="00E47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23" w:rsidRDefault="00E47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FAA" w:rsidRDefault="00674FAA">
      <w:pPr>
        <w:spacing w:line="240" w:lineRule="auto"/>
      </w:pPr>
      <w:r>
        <w:separator/>
      </w:r>
    </w:p>
  </w:footnote>
  <w:footnote w:type="continuationSeparator" w:id="0">
    <w:p w:rsidR="00674FAA" w:rsidRDefault="00674F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23" w:rsidRDefault="00E47123">
    <w:pPr>
      <w:rPr>
        <w:sz w:val="24"/>
      </w:rPr>
    </w:pPr>
  </w:p>
  <w:p w:rsidR="00E47123" w:rsidRDefault="00E47123">
    <w:pPr>
      <w:pBdr>
        <w:top w:val="single" w:sz="6" w:space="1" w:color="auto"/>
      </w:pBdr>
      <w:rPr>
        <w:sz w:val="24"/>
      </w:rPr>
    </w:pPr>
  </w:p>
  <w:p w:rsidR="00E47123" w:rsidRPr="005A74C2" w:rsidRDefault="00F517EC" w:rsidP="005A74C2">
    <w:pPr>
      <w:pBdr>
        <w:bottom w:val="single" w:sz="6" w:space="1" w:color="auto"/>
      </w:pBdr>
      <w:jc w:val="right"/>
      <w:rPr>
        <w:rFonts w:ascii="Arial" w:hAnsi="Arial"/>
        <w:b/>
        <w:sz w:val="36"/>
        <w:lang w:val="hr-HR"/>
      </w:rPr>
    </w:pPr>
    <w:r>
      <w:rPr>
        <w:rFonts w:ascii="Arial" w:hAnsi="Arial"/>
        <w:b/>
        <w:sz w:val="36"/>
        <w:lang w:val="hr-HR"/>
      </w:rPr>
      <w:fldChar w:fldCharType="begin"/>
    </w:r>
    <w:r>
      <w:rPr>
        <w:rFonts w:ascii="Arial" w:hAnsi="Arial"/>
        <w:b/>
        <w:sz w:val="36"/>
        <w:lang w:val="hr-HR"/>
      </w:rPr>
      <w:instrText xml:space="preserve"> DOCPROPERTY "Company"  \* MERGEFORMAT </w:instrText>
    </w:r>
    <w:r>
      <w:rPr>
        <w:rFonts w:ascii="Arial" w:hAnsi="Arial"/>
        <w:b/>
        <w:sz w:val="36"/>
        <w:lang w:val="hr-HR"/>
      </w:rPr>
      <w:fldChar w:fldCharType="separate"/>
    </w:r>
    <w:r w:rsidR="00790161">
      <w:rPr>
        <w:rFonts w:ascii="Arial" w:hAnsi="Arial"/>
        <w:b/>
        <w:sz w:val="36"/>
        <w:lang w:val="hr-HR"/>
      </w:rPr>
      <w:t>FPMOZ Informatika - Mostar 2018</w:t>
    </w:r>
    <w:r w:rsidR="005A74C2">
      <w:rPr>
        <w:rFonts w:ascii="Arial" w:hAnsi="Arial"/>
        <w:b/>
        <w:sz w:val="36"/>
        <w:lang w:val="hr-HR"/>
      </w:rPr>
      <w:t>/201</w:t>
    </w:r>
    <w:r>
      <w:rPr>
        <w:rFonts w:ascii="Arial" w:hAnsi="Arial"/>
        <w:b/>
        <w:sz w:val="36"/>
        <w:lang w:val="hr-HR"/>
      </w:rPr>
      <w:fldChar w:fldCharType="end"/>
    </w:r>
    <w:r w:rsidR="00790161" w:rsidRPr="00790161">
      <w:rPr>
        <w:rFonts w:ascii="Arial" w:hAnsi="Arial" w:cs="Arial"/>
        <w:b/>
        <w:sz w:val="36"/>
        <w:szCs w:val="36"/>
      </w:rPr>
      <w:t>9</w:t>
    </w:r>
  </w:p>
  <w:p w:rsidR="00E47123" w:rsidRDefault="00E47123">
    <w:pPr>
      <w:pBdr>
        <w:bottom w:val="single" w:sz="6" w:space="1" w:color="auto"/>
      </w:pBdr>
      <w:jc w:val="right"/>
      <w:rPr>
        <w:sz w:val="24"/>
      </w:rPr>
    </w:pPr>
  </w:p>
  <w:p w:rsidR="00E47123" w:rsidRDefault="00E47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7123">
      <w:tc>
        <w:tcPr>
          <w:tcW w:w="6379" w:type="dxa"/>
        </w:tcPr>
        <w:p w:rsidR="00E47123" w:rsidRDefault="00583EAA">
          <w:r>
            <w:t>Plava Knjižnica</w:t>
          </w:r>
        </w:p>
      </w:tc>
      <w:tc>
        <w:tcPr>
          <w:tcW w:w="3179" w:type="dxa"/>
        </w:tcPr>
        <w:p w:rsidR="00E47123" w:rsidRDefault="00EB6C4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7123">
      <w:tc>
        <w:tcPr>
          <w:tcW w:w="6379" w:type="dxa"/>
        </w:tcPr>
        <w:p w:rsidR="00E47123" w:rsidRDefault="00165CA5">
          <w:r w:rsidRPr="002369E3">
            <w:rPr>
              <w:lang w:val="hr-HR"/>
            </w:rPr>
            <w:t>Inicijalna arhitektura sustava</w:t>
          </w:r>
        </w:p>
      </w:tc>
      <w:tc>
        <w:tcPr>
          <w:tcW w:w="3179" w:type="dxa"/>
        </w:tcPr>
        <w:p w:rsidR="00E47123" w:rsidRDefault="00EB6C40" w:rsidP="005A74C2">
          <w:r>
            <w:t xml:space="preserve">  Date:  &lt;</w:t>
          </w:r>
          <w:r w:rsidR="00583EAA">
            <w:t>26</w:t>
          </w:r>
          <w:r>
            <w:t>/</w:t>
          </w:r>
          <w:r w:rsidR="00583EAA">
            <w:t>07</w:t>
          </w:r>
          <w:r>
            <w:t>/</w:t>
          </w:r>
          <w:r w:rsidR="00790161">
            <w:t>2019</w:t>
          </w:r>
          <w:r>
            <w:t>&gt;</w:t>
          </w:r>
        </w:p>
      </w:tc>
    </w:tr>
    <w:tr w:rsidR="00E47123">
      <w:tc>
        <w:tcPr>
          <w:tcW w:w="9558" w:type="dxa"/>
          <w:gridSpan w:val="2"/>
        </w:tcPr>
        <w:p w:rsidR="00E47123" w:rsidRDefault="00583EAA" w:rsidP="00790161">
          <w:r>
            <w:t>Plava Knjižnica</w:t>
          </w:r>
          <w:r w:rsidR="005A74C2">
            <w:t>:</w:t>
          </w:r>
          <w:r>
            <w:t xml:space="preserve"> </w:t>
          </w:r>
          <w:r w:rsidR="00790161">
            <w:t>Arhitektura sustava</w:t>
          </w:r>
          <w:r w:rsidR="005A74C2">
            <w:t>.docx</w:t>
          </w:r>
        </w:p>
      </w:tc>
    </w:tr>
  </w:tbl>
  <w:p w:rsidR="00E47123" w:rsidRDefault="00E47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23" w:rsidRDefault="00E47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2D4B9F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1305BA"/>
    <w:multiLevelType w:val="multilevel"/>
    <w:tmpl w:val="D6C60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5CA5"/>
    <w:rsid w:val="00001FB4"/>
    <w:rsid w:val="00004100"/>
    <w:rsid w:val="00045244"/>
    <w:rsid w:val="00063A7E"/>
    <w:rsid w:val="00067625"/>
    <w:rsid w:val="000D3A2D"/>
    <w:rsid w:val="000E0497"/>
    <w:rsid w:val="00165CA5"/>
    <w:rsid w:val="0018557E"/>
    <w:rsid w:val="00196A15"/>
    <w:rsid w:val="001F1887"/>
    <w:rsid w:val="00225E46"/>
    <w:rsid w:val="00252DE5"/>
    <w:rsid w:val="00276BF4"/>
    <w:rsid w:val="00281FA8"/>
    <w:rsid w:val="002A09FD"/>
    <w:rsid w:val="002A3FE0"/>
    <w:rsid w:val="002B6756"/>
    <w:rsid w:val="002D3602"/>
    <w:rsid w:val="00313A4B"/>
    <w:rsid w:val="003653AD"/>
    <w:rsid w:val="00397BC0"/>
    <w:rsid w:val="003A2EB6"/>
    <w:rsid w:val="003B4D3D"/>
    <w:rsid w:val="003D14F9"/>
    <w:rsid w:val="004076B9"/>
    <w:rsid w:val="00413740"/>
    <w:rsid w:val="004370DA"/>
    <w:rsid w:val="0044501B"/>
    <w:rsid w:val="00492FFC"/>
    <w:rsid w:val="00495FEE"/>
    <w:rsid w:val="004C411D"/>
    <w:rsid w:val="004C7CC4"/>
    <w:rsid w:val="004E7CF8"/>
    <w:rsid w:val="00517EDD"/>
    <w:rsid w:val="00542062"/>
    <w:rsid w:val="00583EAA"/>
    <w:rsid w:val="005A3128"/>
    <w:rsid w:val="005A74C2"/>
    <w:rsid w:val="005C1309"/>
    <w:rsid w:val="005E45E3"/>
    <w:rsid w:val="005E4E30"/>
    <w:rsid w:val="005E5793"/>
    <w:rsid w:val="006031E8"/>
    <w:rsid w:val="00635C4C"/>
    <w:rsid w:val="0064424E"/>
    <w:rsid w:val="00674FAA"/>
    <w:rsid w:val="0067791F"/>
    <w:rsid w:val="006A54DE"/>
    <w:rsid w:val="006A6816"/>
    <w:rsid w:val="006B3C4B"/>
    <w:rsid w:val="006C1A81"/>
    <w:rsid w:val="006C2534"/>
    <w:rsid w:val="006F43B3"/>
    <w:rsid w:val="007010C7"/>
    <w:rsid w:val="00730125"/>
    <w:rsid w:val="00731807"/>
    <w:rsid w:val="007379AE"/>
    <w:rsid w:val="00740893"/>
    <w:rsid w:val="0074206E"/>
    <w:rsid w:val="00753D27"/>
    <w:rsid w:val="00754A51"/>
    <w:rsid w:val="007565F7"/>
    <w:rsid w:val="00762C34"/>
    <w:rsid w:val="00785985"/>
    <w:rsid w:val="00790161"/>
    <w:rsid w:val="0079575F"/>
    <w:rsid w:val="007B3EC0"/>
    <w:rsid w:val="007B6E5D"/>
    <w:rsid w:val="007D2B91"/>
    <w:rsid w:val="007D4726"/>
    <w:rsid w:val="007F43C7"/>
    <w:rsid w:val="00816CDF"/>
    <w:rsid w:val="008203C5"/>
    <w:rsid w:val="0087230A"/>
    <w:rsid w:val="00896F7D"/>
    <w:rsid w:val="008B6C19"/>
    <w:rsid w:val="008F5029"/>
    <w:rsid w:val="00911310"/>
    <w:rsid w:val="009151CB"/>
    <w:rsid w:val="00921235"/>
    <w:rsid w:val="00925899"/>
    <w:rsid w:val="00A1521F"/>
    <w:rsid w:val="00A248B0"/>
    <w:rsid w:val="00A25798"/>
    <w:rsid w:val="00A36362"/>
    <w:rsid w:val="00A413F6"/>
    <w:rsid w:val="00A57726"/>
    <w:rsid w:val="00A81811"/>
    <w:rsid w:val="00AA458A"/>
    <w:rsid w:val="00AC4F40"/>
    <w:rsid w:val="00AC6FAC"/>
    <w:rsid w:val="00B5567A"/>
    <w:rsid w:val="00B57703"/>
    <w:rsid w:val="00B642C0"/>
    <w:rsid w:val="00B74474"/>
    <w:rsid w:val="00B90CB1"/>
    <w:rsid w:val="00BD6FF4"/>
    <w:rsid w:val="00C6246A"/>
    <w:rsid w:val="00C657D2"/>
    <w:rsid w:val="00C84101"/>
    <w:rsid w:val="00CD5212"/>
    <w:rsid w:val="00CD5B2D"/>
    <w:rsid w:val="00CF0A59"/>
    <w:rsid w:val="00CF54CC"/>
    <w:rsid w:val="00D0434F"/>
    <w:rsid w:val="00D3026A"/>
    <w:rsid w:val="00D809FA"/>
    <w:rsid w:val="00D81C29"/>
    <w:rsid w:val="00D83936"/>
    <w:rsid w:val="00E103A3"/>
    <w:rsid w:val="00E201F2"/>
    <w:rsid w:val="00E432C8"/>
    <w:rsid w:val="00E44D3B"/>
    <w:rsid w:val="00E47123"/>
    <w:rsid w:val="00E82060"/>
    <w:rsid w:val="00E87EDC"/>
    <w:rsid w:val="00EA08F4"/>
    <w:rsid w:val="00EB6C40"/>
    <w:rsid w:val="00ED1457"/>
    <w:rsid w:val="00EE61BE"/>
    <w:rsid w:val="00EF0980"/>
    <w:rsid w:val="00F12CC2"/>
    <w:rsid w:val="00F517EC"/>
    <w:rsid w:val="00F5600C"/>
    <w:rsid w:val="00F67DF7"/>
    <w:rsid w:val="00F97FB5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39ACC"/>
  <w15:docId w15:val="{D721FE3E-DFD2-47EA-ACE1-669A3A1A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12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712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712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712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aliases w:val="Slika"/>
    <w:basedOn w:val="Heading1"/>
    <w:next w:val="Normal"/>
    <w:qFormat/>
    <w:rsid w:val="004E7CF8"/>
    <w:pPr>
      <w:numPr>
        <w:numId w:val="0"/>
      </w:numPr>
      <w:jc w:val="center"/>
      <w:outlineLvl w:val="3"/>
    </w:pPr>
    <w:rPr>
      <w:b w:val="0"/>
      <w:noProof/>
      <w:sz w:val="20"/>
    </w:rPr>
  </w:style>
  <w:style w:type="paragraph" w:styleId="Heading5">
    <w:name w:val="heading 5"/>
    <w:basedOn w:val="Normal"/>
    <w:next w:val="Normal"/>
    <w:qFormat/>
    <w:rsid w:val="00E4712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712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712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712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712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712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712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712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7123"/>
    <w:pPr>
      <w:ind w:left="900" w:hanging="900"/>
    </w:pPr>
  </w:style>
  <w:style w:type="paragraph" w:styleId="TOC1">
    <w:name w:val="toc 1"/>
    <w:basedOn w:val="Normal"/>
    <w:next w:val="Normal"/>
    <w:uiPriority w:val="39"/>
    <w:rsid w:val="00E4712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712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E4712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71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712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7123"/>
  </w:style>
  <w:style w:type="paragraph" w:customStyle="1" w:styleId="Bullet1">
    <w:name w:val="Bullet1"/>
    <w:basedOn w:val="Normal"/>
    <w:rsid w:val="00E47123"/>
    <w:pPr>
      <w:ind w:left="720" w:hanging="432"/>
    </w:pPr>
  </w:style>
  <w:style w:type="paragraph" w:customStyle="1" w:styleId="Bullet2">
    <w:name w:val="Bullet2"/>
    <w:basedOn w:val="Normal"/>
    <w:rsid w:val="00E47123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7123"/>
    <w:pPr>
      <w:keepLines/>
      <w:spacing w:after="120"/>
    </w:pPr>
  </w:style>
  <w:style w:type="paragraph" w:styleId="BodyText">
    <w:name w:val="Body Text"/>
    <w:basedOn w:val="Normal"/>
    <w:semiHidden/>
    <w:rsid w:val="00E47123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712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7123"/>
    <w:rPr>
      <w:sz w:val="20"/>
      <w:vertAlign w:val="superscript"/>
    </w:rPr>
  </w:style>
  <w:style w:type="paragraph" w:styleId="FootnoteText">
    <w:name w:val="footnote text"/>
    <w:basedOn w:val="Normal"/>
    <w:semiHidden/>
    <w:rsid w:val="00E4712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712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712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712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7123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E47123"/>
    <w:pPr>
      <w:ind w:left="600"/>
    </w:pPr>
  </w:style>
  <w:style w:type="paragraph" w:styleId="TOC5">
    <w:name w:val="toc 5"/>
    <w:basedOn w:val="Normal"/>
    <w:next w:val="Normal"/>
    <w:autoRedefine/>
    <w:semiHidden/>
    <w:rsid w:val="00E47123"/>
    <w:pPr>
      <w:ind w:left="800"/>
    </w:pPr>
  </w:style>
  <w:style w:type="paragraph" w:styleId="TOC6">
    <w:name w:val="toc 6"/>
    <w:basedOn w:val="Normal"/>
    <w:next w:val="Normal"/>
    <w:autoRedefine/>
    <w:semiHidden/>
    <w:rsid w:val="00E47123"/>
    <w:pPr>
      <w:ind w:left="1000"/>
    </w:pPr>
  </w:style>
  <w:style w:type="paragraph" w:styleId="TOC7">
    <w:name w:val="toc 7"/>
    <w:basedOn w:val="Normal"/>
    <w:next w:val="Normal"/>
    <w:autoRedefine/>
    <w:semiHidden/>
    <w:rsid w:val="00E47123"/>
    <w:pPr>
      <w:ind w:left="1200"/>
    </w:pPr>
  </w:style>
  <w:style w:type="paragraph" w:styleId="TOC8">
    <w:name w:val="toc 8"/>
    <w:basedOn w:val="Normal"/>
    <w:next w:val="Normal"/>
    <w:autoRedefine/>
    <w:semiHidden/>
    <w:rsid w:val="00E47123"/>
    <w:pPr>
      <w:ind w:left="1400"/>
    </w:pPr>
  </w:style>
  <w:style w:type="paragraph" w:styleId="TOC9">
    <w:name w:val="toc 9"/>
    <w:basedOn w:val="Normal"/>
    <w:next w:val="Normal"/>
    <w:autoRedefine/>
    <w:semiHidden/>
    <w:rsid w:val="00E47123"/>
    <w:pPr>
      <w:ind w:left="1600"/>
    </w:pPr>
  </w:style>
  <w:style w:type="paragraph" w:styleId="BodyText2">
    <w:name w:val="Body Text 2"/>
    <w:basedOn w:val="Normal"/>
    <w:semiHidden/>
    <w:rsid w:val="00E47123"/>
    <w:rPr>
      <w:i/>
      <w:color w:val="0000FF"/>
    </w:rPr>
  </w:style>
  <w:style w:type="paragraph" w:styleId="BodyTextIndent">
    <w:name w:val="Body Text Indent"/>
    <w:basedOn w:val="Normal"/>
    <w:semiHidden/>
    <w:rsid w:val="00E4712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4712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712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47123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E47123"/>
    <w:rPr>
      <w:color w:val="0000FF"/>
      <w:u w:val="single"/>
    </w:rPr>
  </w:style>
  <w:style w:type="character" w:styleId="Strong">
    <w:name w:val="Strong"/>
    <w:basedOn w:val="DefaultParagraphFont"/>
    <w:qFormat/>
    <w:rsid w:val="00E47123"/>
    <w:rPr>
      <w:b/>
    </w:rPr>
  </w:style>
  <w:style w:type="character" w:styleId="FollowedHyperlink">
    <w:name w:val="FollowedHyperlink"/>
    <w:basedOn w:val="DefaultParagraphFont"/>
    <w:semiHidden/>
    <w:rsid w:val="00E4712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4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C2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6762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CVA\Dropbox\Programsko_In&#382;enjerstvo\PIWordTemplates\a_and_d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6E7D0-16A3-43CC-AEAF-1036A178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1331</TotalTime>
  <Pages>15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&lt;Sustav za online kupovinu&gt;</dc:subject>
  <dc:creator>Daniel Vasić</dc:creator>
  <cp:lastModifiedBy>Robert Perić</cp:lastModifiedBy>
  <cp:revision>51</cp:revision>
  <cp:lastPrinted>1899-12-31T23:00:00Z</cp:lastPrinted>
  <dcterms:created xsi:type="dcterms:W3CDTF">2011-06-04T19:04:00Z</dcterms:created>
  <dcterms:modified xsi:type="dcterms:W3CDTF">2019-08-01T13:51:00Z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